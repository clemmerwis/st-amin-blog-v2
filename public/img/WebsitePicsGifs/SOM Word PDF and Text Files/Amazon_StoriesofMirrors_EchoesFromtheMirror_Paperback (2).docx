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C87D5" w14:textId="333D6442" w:rsidR="00BD1CE8" w:rsidRPr="00AE40E9" w:rsidRDefault="001F0E81" w:rsidP="004F0378">
      <w:pPr>
        <w:pStyle w:val="TitlePageAuthorsName"/>
      </w:pPr>
      <w:r>
        <w:rPr>
          <w:noProof/>
        </w:rPr>
        <w:drawing>
          <wp:inline distT="0" distB="0" distL="0" distR="0" wp14:anchorId="553BF677" wp14:editId="401D3EE3">
            <wp:extent cx="5943600" cy="7999095"/>
            <wp:effectExtent l="0" t="0" r="0" b="1905"/>
            <wp:docPr id="23" name="Picture 23" descr="A painting of a person and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ainting of a person and a bi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99095"/>
                    </a:xfrm>
                    <a:prstGeom prst="rect">
                      <a:avLst/>
                    </a:prstGeom>
                  </pic:spPr>
                </pic:pic>
              </a:graphicData>
            </a:graphic>
          </wp:inline>
        </w:drawing>
      </w:r>
    </w:p>
    <w:p w14:paraId="0343CEB9" w14:textId="77777777" w:rsidR="00FF3B53" w:rsidRDefault="00FF3B53">
      <w:pPr>
        <w:rPr>
          <w:rFonts w:ascii="Times New Roman" w:hAnsi="Times New Roman"/>
        </w:rPr>
        <w:sectPr w:rsidR="00FF3B53" w:rsidSect="002078A4">
          <w:headerReference w:type="default" r:id="rId12"/>
          <w:footerReference w:type="default" r:id="rId13"/>
          <w:pgSz w:w="12240" w:h="15840" w:code="1"/>
          <w:pgMar w:top="1440" w:right="1440" w:bottom="1440" w:left="1440" w:header="720" w:footer="720" w:gutter="0"/>
          <w:pgNumType w:fmt="lowerRoman"/>
          <w:cols w:space="720"/>
          <w:titlePg/>
          <w:docGrid w:linePitch="326" w:charSpace="-6350"/>
        </w:sectPr>
      </w:pPr>
    </w:p>
    <w:p w14:paraId="16C8EF73" w14:textId="77777777" w:rsidR="0016493C" w:rsidRDefault="0016493C" w:rsidP="00FE41B4">
      <w:pPr>
        <w:pStyle w:val="Title"/>
      </w:pPr>
    </w:p>
    <w:p w14:paraId="4FE27D8A" w14:textId="77777777" w:rsidR="0016493C" w:rsidRPr="0016493C" w:rsidRDefault="0016493C" w:rsidP="0016493C"/>
    <w:p w14:paraId="75C930B6" w14:textId="77777777" w:rsidR="0016493C" w:rsidRDefault="0016493C" w:rsidP="00FE41B4">
      <w:pPr>
        <w:pStyle w:val="Title"/>
      </w:pPr>
    </w:p>
    <w:p w14:paraId="44185578" w14:textId="77777777" w:rsidR="0016493C" w:rsidRDefault="0016493C" w:rsidP="00FE41B4">
      <w:pPr>
        <w:pStyle w:val="Title"/>
      </w:pPr>
    </w:p>
    <w:p w14:paraId="63EF994B" w14:textId="77777777" w:rsidR="0016493C" w:rsidRDefault="0016493C" w:rsidP="00FE41B4">
      <w:pPr>
        <w:pStyle w:val="Title"/>
      </w:pPr>
    </w:p>
    <w:p w14:paraId="4B141B08" w14:textId="7493C4BE" w:rsidR="002560AC" w:rsidRPr="006407B9" w:rsidRDefault="0016493C" w:rsidP="00FE41B4">
      <w:pPr>
        <w:pStyle w:val="Title"/>
      </w:pPr>
      <w:r>
        <w:t>STORIES OF MIRRORS</w:t>
      </w:r>
      <w:sdt>
        <w:sdtPr>
          <w:id w:val="-742723388"/>
          <w:placeholder>
            <w:docPart w:val="B9E4DCC738484FA69FEBF41F11CE1E14"/>
          </w:placeholder>
          <w15:appearance w15:val="hidden"/>
        </w:sdtPr>
        <w:sdtContent>
          <w:r>
            <w:t>: ECHOES FROM THE MIRROR</w:t>
          </w:r>
        </w:sdtContent>
      </w:sdt>
      <w:r w:rsidR="003112EE">
        <w:t xml:space="preserve"> </w:t>
      </w:r>
    </w:p>
    <w:p w14:paraId="387EA9DB" w14:textId="5D5ED359" w:rsidR="006E0794" w:rsidRDefault="006E0794" w:rsidP="006E0794">
      <w:pPr>
        <w:pStyle w:val="TipText"/>
        <w:rPr>
          <w:rFonts w:ascii="Times New Roman" w:hAnsi="Times New Roman"/>
        </w:rPr>
      </w:pPr>
    </w:p>
    <w:sdt>
      <w:sdtPr>
        <w:id w:val="-1187828459"/>
        <w:placeholder>
          <w:docPart w:val="F7DEBB3A1A014CDA83A7F3D6F3D6897D"/>
        </w:placeholder>
        <w:temporary/>
        <w:showingPlcHdr/>
        <w15:appearance w15:val="hidden"/>
      </w:sdtPr>
      <w:sdtContent>
        <w:p w14:paraId="6E470621" w14:textId="77777777" w:rsidR="002560AC" w:rsidRPr="00AE40E9" w:rsidRDefault="00AE40E9">
          <w:pPr>
            <w:jc w:val="center"/>
          </w:pPr>
          <w:r w:rsidRPr="00AE40E9">
            <w:rPr>
              <w:rStyle w:val="TitleChar"/>
            </w:rPr>
            <w:t>by</w:t>
          </w:r>
        </w:p>
      </w:sdtContent>
    </w:sdt>
    <w:sdt>
      <w:sdtPr>
        <w:id w:val="144482344"/>
        <w:placeholder>
          <w:docPart w:val="0EA8A01CA5C849CAA89A93E16C3B45E5"/>
        </w:placeholder>
        <w15:appearance w15:val="hidden"/>
      </w:sdtPr>
      <w:sdtContent>
        <w:p w14:paraId="35C31C72" w14:textId="1BC76904" w:rsidR="002560AC" w:rsidRPr="00B76BB3" w:rsidRDefault="0016493C" w:rsidP="000C0EE8">
          <w:pPr>
            <w:pStyle w:val="AuthorName"/>
          </w:pPr>
          <w:r>
            <w:t>Erica D Schmoll</w:t>
          </w:r>
        </w:p>
      </w:sdtContent>
    </w:sdt>
    <w:sdt>
      <w:sdtPr>
        <w:id w:val="-1767293795"/>
        <w:placeholder>
          <w:docPart w:val="FF059FE86B5E4EC794BF4D3FD6CDFCFF"/>
        </w:placeholder>
        <w15:appearance w15:val="hidden"/>
      </w:sdtPr>
      <w:sdtContent>
        <w:p w14:paraId="19271004" w14:textId="0B928EEF" w:rsidR="002560AC" w:rsidRDefault="00000000" w:rsidP="00AE40E9">
          <w:pPr>
            <w:pStyle w:val="AuthorName"/>
          </w:pPr>
          <w:hyperlink r:id="rId14" w:history="1">
            <w:r w:rsidR="0016493C" w:rsidRPr="00E6408D">
              <w:rPr>
                <w:rStyle w:val="Hyperlink"/>
              </w:rPr>
              <w:t>erica@storiesofmirrors.com</w:t>
            </w:r>
          </w:hyperlink>
        </w:p>
        <w:p w14:paraId="0AED10DD" w14:textId="4F96F6A0" w:rsidR="0016493C" w:rsidRDefault="00000000" w:rsidP="00AE40E9">
          <w:pPr>
            <w:pStyle w:val="AuthorName"/>
          </w:pPr>
          <w:hyperlink r:id="rId15" w:history="1">
            <w:r w:rsidR="0016493C" w:rsidRPr="00E6408D">
              <w:rPr>
                <w:rStyle w:val="Hyperlink"/>
              </w:rPr>
              <w:t>www.storiesofmirrors.com</w:t>
            </w:r>
          </w:hyperlink>
        </w:p>
        <w:p w14:paraId="621A9FB6" w14:textId="0E65494C" w:rsidR="0016493C" w:rsidRDefault="0016493C" w:rsidP="00AE40E9">
          <w:pPr>
            <w:pStyle w:val="AuthorName"/>
          </w:pPr>
          <w:r>
            <w:t xml:space="preserve">Instagram: </w:t>
          </w:r>
          <w:proofErr w:type="spellStart"/>
          <w:r>
            <w:t>storiesofmirrors</w:t>
          </w:r>
          <w:proofErr w:type="spellEnd"/>
        </w:p>
        <w:p w14:paraId="10D6D2FB" w14:textId="1136CD46" w:rsidR="0016493C" w:rsidRPr="00AE40E9" w:rsidRDefault="0016493C" w:rsidP="00AE40E9">
          <w:pPr>
            <w:pStyle w:val="AuthorName"/>
          </w:pPr>
          <w:r>
            <w:t>Facebook Stories of Mirrors</w:t>
          </w:r>
        </w:p>
      </w:sdtContent>
    </w:sdt>
    <w:p w14:paraId="0A9E31B0" w14:textId="77777777" w:rsidR="002560AC" w:rsidRPr="00AE40E9" w:rsidRDefault="002560AC">
      <w:pPr>
        <w:jc w:val="center"/>
        <w:rPr>
          <w:rFonts w:ascii="Times New Roman" w:hAnsi="Times New Roman"/>
        </w:rPr>
      </w:pPr>
    </w:p>
    <w:p w14:paraId="71E4E44F" w14:textId="77777777" w:rsidR="002560AC" w:rsidRPr="00AE40E9" w:rsidRDefault="002560AC">
      <w:pPr>
        <w:jc w:val="center"/>
        <w:rPr>
          <w:rFonts w:ascii="Times New Roman" w:hAnsi="Times New Roman"/>
        </w:rPr>
      </w:pPr>
    </w:p>
    <w:p w14:paraId="615FD94F" w14:textId="77777777" w:rsidR="00AE40E9" w:rsidRDefault="00AE40E9" w:rsidP="00AE40E9">
      <w:pPr>
        <w:pStyle w:val="NoSpacing"/>
      </w:pPr>
      <w:r>
        <w:br w:type="page"/>
      </w:r>
    </w:p>
    <w:p w14:paraId="19A2F1ED" w14:textId="643658D3" w:rsidR="00D83781" w:rsidRDefault="00D83781" w:rsidP="00D83781">
      <w:pPr>
        <w:pStyle w:val="NoSpacing"/>
        <w:jc w:val="center"/>
      </w:pPr>
      <w:r>
        <w:rPr>
          <w:noProof/>
        </w:rPr>
        <w:lastRenderedPageBreak/>
        <w:drawing>
          <wp:inline distT="0" distB="0" distL="0" distR="0" wp14:anchorId="13FA871F" wp14:editId="505680A2">
            <wp:extent cx="5440680" cy="8229600"/>
            <wp:effectExtent l="0" t="0" r="7620" b="0"/>
            <wp:docPr id="1" name="Picture 1" descr="Map of Dancy, Wisconsin, late 1800s, early 190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 of Dancy, Wisconsin, late 1800s, early 1900s"/>
                    <pic:cNvPicPr/>
                  </pic:nvPicPr>
                  <pic:blipFill>
                    <a:blip r:embed="rId16">
                      <a:extLst>
                        <a:ext uri="{28A0092B-C50C-407E-A947-70E740481C1C}">
                          <a14:useLocalDpi xmlns:a14="http://schemas.microsoft.com/office/drawing/2010/main" val="0"/>
                        </a:ext>
                      </a:extLst>
                    </a:blip>
                    <a:stretch>
                      <a:fillRect/>
                    </a:stretch>
                  </pic:blipFill>
                  <pic:spPr>
                    <a:xfrm>
                      <a:off x="0" y="0"/>
                      <a:ext cx="5440680" cy="8229600"/>
                    </a:xfrm>
                    <a:prstGeom prst="rect">
                      <a:avLst/>
                    </a:prstGeom>
                  </pic:spPr>
                </pic:pic>
              </a:graphicData>
            </a:graphic>
          </wp:inline>
        </w:drawing>
      </w:r>
    </w:p>
    <w:p w14:paraId="3F3C27F0" w14:textId="30EDEBAF" w:rsidR="00B76BB3" w:rsidRDefault="00B76BB3" w:rsidP="0016493C">
      <w:pPr>
        <w:pStyle w:val="TipText"/>
      </w:pPr>
    </w:p>
    <w:p w14:paraId="7AB9AEDB" w14:textId="77777777" w:rsidR="00504829" w:rsidRDefault="00504829" w:rsidP="0016493C">
      <w:pPr>
        <w:pStyle w:val="TipText"/>
      </w:pPr>
    </w:p>
    <w:p w14:paraId="0C060ABA" w14:textId="77777777" w:rsidR="00504829" w:rsidRDefault="00504829" w:rsidP="0016493C">
      <w:pPr>
        <w:pStyle w:val="TipText"/>
      </w:pPr>
    </w:p>
    <w:p w14:paraId="5B957555" w14:textId="77777777" w:rsidR="00504829" w:rsidRDefault="00504829" w:rsidP="0016493C">
      <w:pPr>
        <w:pStyle w:val="TipText"/>
      </w:pPr>
    </w:p>
    <w:p w14:paraId="4A0D240B" w14:textId="77777777" w:rsidR="00504829" w:rsidRPr="00AE40E9" w:rsidRDefault="00504829" w:rsidP="0016493C">
      <w:pPr>
        <w:pStyle w:val="TipText"/>
      </w:pPr>
    </w:p>
    <w:sdt>
      <w:sdtPr>
        <w:rPr>
          <w:rFonts w:asciiTheme="minorHAnsi" w:hAnsiTheme="minorHAnsi"/>
        </w:rPr>
        <w:id w:val="2122175818"/>
        <w:docPartObj>
          <w:docPartGallery w:val="Table of Contents"/>
          <w:docPartUnique/>
        </w:docPartObj>
      </w:sdtPr>
      <w:sdtEndPr>
        <w:rPr>
          <w:b/>
          <w:bCs/>
          <w:noProof/>
        </w:rPr>
      </w:sdtEndPr>
      <w:sdtContent>
        <w:sdt>
          <w:sdtPr>
            <w:id w:val="-443380468"/>
            <w:placeholder>
              <w:docPart w:val="CAAAE731623245929C571692CD98E1A6"/>
            </w:placeholder>
            <w:temporary/>
            <w:showingPlcHdr/>
            <w15:appearance w15:val="hidden"/>
          </w:sdtPr>
          <w:sdtContent>
            <w:p w14:paraId="01D4FDAE" w14:textId="77777777" w:rsidR="00DA2E5D" w:rsidRPr="00DA2E5D" w:rsidRDefault="00DA2E5D" w:rsidP="00DA2E5D">
              <w:pPr>
                <w:pStyle w:val="TOCHeading"/>
              </w:pPr>
              <w:r w:rsidRPr="00DA2E5D">
                <w:t>Table of Contents</w:t>
              </w:r>
            </w:p>
          </w:sdtContent>
        </w:sdt>
        <w:p w14:paraId="422B4874" w14:textId="2A246BBB" w:rsidR="00FF7B8C" w:rsidRDefault="00DA2E5D">
          <w:pPr>
            <w:pStyle w:val="TOC1"/>
            <w:tabs>
              <w:tab w:val="right" w:leader="dot" w:pos="9350"/>
            </w:tabs>
            <w:rPr>
              <w:rFonts w:eastAsiaTheme="minorEastAsia" w:cstheme="minorBidi"/>
              <w:noProof/>
              <w:kern w:val="2"/>
              <w:sz w:val="22"/>
              <w:szCs w:val="22"/>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67100160" w:history="1">
            <w:r w:rsidR="00FF7B8C" w:rsidRPr="00EC1698">
              <w:rPr>
                <w:rStyle w:val="Hyperlink"/>
                <w:noProof/>
              </w:rPr>
              <w:t>[Chapter 1] — The Unsleeping Lamp</w:t>
            </w:r>
            <w:r w:rsidR="00FF7B8C">
              <w:rPr>
                <w:noProof/>
                <w:webHidden/>
              </w:rPr>
              <w:tab/>
            </w:r>
            <w:r w:rsidR="00FF7B8C">
              <w:rPr>
                <w:noProof/>
                <w:webHidden/>
              </w:rPr>
              <w:fldChar w:fldCharType="begin"/>
            </w:r>
            <w:r w:rsidR="00FF7B8C">
              <w:rPr>
                <w:noProof/>
                <w:webHidden/>
              </w:rPr>
              <w:instrText xml:space="preserve"> PAGEREF _Toc167100160 \h </w:instrText>
            </w:r>
            <w:r w:rsidR="00FF7B8C">
              <w:rPr>
                <w:noProof/>
                <w:webHidden/>
              </w:rPr>
            </w:r>
            <w:r w:rsidR="00FF7B8C">
              <w:rPr>
                <w:noProof/>
                <w:webHidden/>
              </w:rPr>
              <w:fldChar w:fldCharType="separate"/>
            </w:r>
            <w:r w:rsidR="00FF7B8C">
              <w:rPr>
                <w:noProof/>
                <w:webHidden/>
              </w:rPr>
              <w:t>1</w:t>
            </w:r>
            <w:r w:rsidR="00FF7B8C">
              <w:rPr>
                <w:noProof/>
                <w:webHidden/>
              </w:rPr>
              <w:fldChar w:fldCharType="end"/>
            </w:r>
          </w:hyperlink>
        </w:p>
        <w:p w14:paraId="1187701F" w14:textId="7EDB7664"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1" w:history="1">
            <w:r w:rsidRPr="00EC1698">
              <w:rPr>
                <w:rStyle w:val="Hyperlink"/>
                <w:noProof/>
              </w:rPr>
              <w:t>[Chapter 2] — Unicorporated</w:t>
            </w:r>
            <w:r>
              <w:rPr>
                <w:noProof/>
                <w:webHidden/>
              </w:rPr>
              <w:tab/>
            </w:r>
            <w:r>
              <w:rPr>
                <w:noProof/>
                <w:webHidden/>
              </w:rPr>
              <w:fldChar w:fldCharType="begin"/>
            </w:r>
            <w:r>
              <w:rPr>
                <w:noProof/>
                <w:webHidden/>
              </w:rPr>
              <w:instrText xml:space="preserve"> PAGEREF _Toc167100161 \h </w:instrText>
            </w:r>
            <w:r>
              <w:rPr>
                <w:noProof/>
                <w:webHidden/>
              </w:rPr>
            </w:r>
            <w:r>
              <w:rPr>
                <w:noProof/>
                <w:webHidden/>
              </w:rPr>
              <w:fldChar w:fldCharType="separate"/>
            </w:r>
            <w:r>
              <w:rPr>
                <w:noProof/>
                <w:webHidden/>
              </w:rPr>
              <w:t>14</w:t>
            </w:r>
            <w:r>
              <w:rPr>
                <w:noProof/>
                <w:webHidden/>
              </w:rPr>
              <w:fldChar w:fldCharType="end"/>
            </w:r>
          </w:hyperlink>
        </w:p>
        <w:p w14:paraId="13E510E8" w14:textId="2BDAEEEB"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2" w:history="1">
            <w:r w:rsidRPr="00EC1698">
              <w:rPr>
                <w:rStyle w:val="Hyperlink"/>
                <w:noProof/>
              </w:rPr>
              <w:t>[Chapter 3] — Divining Glass</w:t>
            </w:r>
            <w:r>
              <w:rPr>
                <w:noProof/>
                <w:webHidden/>
              </w:rPr>
              <w:tab/>
            </w:r>
            <w:r>
              <w:rPr>
                <w:noProof/>
                <w:webHidden/>
              </w:rPr>
              <w:fldChar w:fldCharType="begin"/>
            </w:r>
            <w:r>
              <w:rPr>
                <w:noProof/>
                <w:webHidden/>
              </w:rPr>
              <w:instrText xml:space="preserve"> PAGEREF _Toc167100162 \h </w:instrText>
            </w:r>
            <w:r>
              <w:rPr>
                <w:noProof/>
                <w:webHidden/>
              </w:rPr>
            </w:r>
            <w:r>
              <w:rPr>
                <w:noProof/>
                <w:webHidden/>
              </w:rPr>
              <w:fldChar w:fldCharType="separate"/>
            </w:r>
            <w:r>
              <w:rPr>
                <w:noProof/>
                <w:webHidden/>
              </w:rPr>
              <w:t>18</w:t>
            </w:r>
            <w:r>
              <w:rPr>
                <w:noProof/>
                <w:webHidden/>
              </w:rPr>
              <w:fldChar w:fldCharType="end"/>
            </w:r>
          </w:hyperlink>
        </w:p>
        <w:p w14:paraId="55C65E3C" w14:textId="1052398D"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3" w:history="1">
            <w:r w:rsidRPr="00EC1698">
              <w:rPr>
                <w:rStyle w:val="Hyperlink"/>
                <w:noProof/>
              </w:rPr>
              <w:t>[Chapter 4] — Fever</w:t>
            </w:r>
            <w:r>
              <w:rPr>
                <w:noProof/>
                <w:webHidden/>
              </w:rPr>
              <w:tab/>
            </w:r>
            <w:r>
              <w:rPr>
                <w:noProof/>
                <w:webHidden/>
              </w:rPr>
              <w:fldChar w:fldCharType="begin"/>
            </w:r>
            <w:r>
              <w:rPr>
                <w:noProof/>
                <w:webHidden/>
              </w:rPr>
              <w:instrText xml:space="preserve"> PAGEREF _Toc167100163 \h </w:instrText>
            </w:r>
            <w:r>
              <w:rPr>
                <w:noProof/>
                <w:webHidden/>
              </w:rPr>
            </w:r>
            <w:r>
              <w:rPr>
                <w:noProof/>
                <w:webHidden/>
              </w:rPr>
              <w:fldChar w:fldCharType="separate"/>
            </w:r>
            <w:r>
              <w:rPr>
                <w:noProof/>
                <w:webHidden/>
              </w:rPr>
              <w:t>23</w:t>
            </w:r>
            <w:r>
              <w:rPr>
                <w:noProof/>
                <w:webHidden/>
              </w:rPr>
              <w:fldChar w:fldCharType="end"/>
            </w:r>
          </w:hyperlink>
        </w:p>
        <w:p w14:paraId="361A085A" w14:textId="5ED77EC7"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4" w:history="1">
            <w:r w:rsidRPr="00EC1698">
              <w:rPr>
                <w:rStyle w:val="Hyperlink"/>
                <w:noProof/>
              </w:rPr>
              <w:t>[Chapter 5] — What’s Next</w:t>
            </w:r>
            <w:r>
              <w:rPr>
                <w:noProof/>
                <w:webHidden/>
              </w:rPr>
              <w:tab/>
            </w:r>
            <w:r>
              <w:rPr>
                <w:noProof/>
                <w:webHidden/>
              </w:rPr>
              <w:fldChar w:fldCharType="begin"/>
            </w:r>
            <w:r>
              <w:rPr>
                <w:noProof/>
                <w:webHidden/>
              </w:rPr>
              <w:instrText xml:space="preserve"> PAGEREF _Toc167100164 \h </w:instrText>
            </w:r>
            <w:r>
              <w:rPr>
                <w:noProof/>
                <w:webHidden/>
              </w:rPr>
            </w:r>
            <w:r>
              <w:rPr>
                <w:noProof/>
                <w:webHidden/>
              </w:rPr>
              <w:fldChar w:fldCharType="separate"/>
            </w:r>
            <w:r>
              <w:rPr>
                <w:noProof/>
                <w:webHidden/>
              </w:rPr>
              <w:t>27</w:t>
            </w:r>
            <w:r>
              <w:rPr>
                <w:noProof/>
                <w:webHidden/>
              </w:rPr>
              <w:fldChar w:fldCharType="end"/>
            </w:r>
          </w:hyperlink>
        </w:p>
        <w:p w14:paraId="1FBF3565" w14:textId="33718954"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5" w:history="1">
            <w:r w:rsidRPr="00EC1698">
              <w:rPr>
                <w:rStyle w:val="Hyperlink"/>
                <w:noProof/>
              </w:rPr>
              <w:t>The Author</w:t>
            </w:r>
            <w:r>
              <w:rPr>
                <w:noProof/>
                <w:webHidden/>
              </w:rPr>
              <w:tab/>
            </w:r>
            <w:r>
              <w:rPr>
                <w:noProof/>
                <w:webHidden/>
              </w:rPr>
              <w:fldChar w:fldCharType="begin"/>
            </w:r>
            <w:r>
              <w:rPr>
                <w:noProof/>
                <w:webHidden/>
              </w:rPr>
              <w:instrText xml:space="preserve"> PAGEREF _Toc167100165 \h </w:instrText>
            </w:r>
            <w:r>
              <w:rPr>
                <w:noProof/>
                <w:webHidden/>
              </w:rPr>
            </w:r>
            <w:r>
              <w:rPr>
                <w:noProof/>
                <w:webHidden/>
              </w:rPr>
              <w:fldChar w:fldCharType="separate"/>
            </w:r>
            <w:r>
              <w:rPr>
                <w:noProof/>
                <w:webHidden/>
              </w:rPr>
              <w:t>30</w:t>
            </w:r>
            <w:r>
              <w:rPr>
                <w:noProof/>
                <w:webHidden/>
              </w:rPr>
              <w:fldChar w:fldCharType="end"/>
            </w:r>
          </w:hyperlink>
        </w:p>
        <w:p w14:paraId="05702F39" w14:textId="2AAC5007" w:rsidR="00FF7B8C" w:rsidRDefault="00FF7B8C">
          <w:pPr>
            <w:pStyle w:val="TOC1"/>
            <w:tabs>
              <w:tab w:val="right" w:leader="dot" w:pos="9350"/>
            </w:tabs>
            <w:rPr>
              <w:rFonts w:eastAsiaTheme="minorEastAsia" w:cstheme="minorBidi"/>
              <w:noProof/>
              <w:kern w:val="2"/>
              <w:sz w:val="22"/>
              <w:szCs w:val="22"/>
              <w14:ligatures w14:val="standardContextual"/>
            </w:rPr>
          </w:pPr>
          <w:hyperlink w:anchor="_Toc167100166" w:history="1">
            <w:r w:rsidRPr="00EC1698">
              <w:rPr>
                <w:rStyle w:val="Hyperlink"/>
                <w:noProof/>
              </w:rPr>
              <w:t>Illustrations</w:t>
            </w:r>
            <w:r>
              <w:rPr>
                <w:noProof/>
                <w:webHidden/>
              </w:rPr>
              <w:tab/>
            </w:r>
            <w:r>
              <w:rPr>
                <w:noProof/>
                <w:webHidden/>
              </w:rPr>
              <w:fldChar w:fldCharType="begin"/>
            </w:r>
            <w:r>
              <w:rPr>
                <w:noProof/>
                <w:webHidden/>
              </w:rPr>
              <w:instrText xml:space="preserve"> PAGEREF _Toc167100166 \h </w:instrText>
            </w:r>
            <w:r>
              <w:rPr>
                <w:noProof/>
                <w:webHidden/>
              </w:rPr>
            </w:r>
            <w:r>
              <w:rPr>
                <w:noProof/>
                <w:webHidden/>
              </w:rPr>
              <w:fldChar w:fldCharType="separate"/>
            </w:r>
            <w:r>
              <w:rPr>
                <w:noProof/>
                <w:webHidden/>
              </w:rPr>
              <w:t>32</w:t>
            </w:r>
            <w:r>
              <w:rPr>
                <w:noProof/>
                <w:webHidden/>
              </w:rPr>
              <w:fldChar w:fldCharType="end"/>
            </w:r>
          </w:hyperlink>
        </w:p>
        <w:p w14:paraId="72550693" w14:textId="3BD054C8" w:rsidR="00DA2E5D" w:rsidRDefault="00DA2E5D">
          <w:r>
            <w:rPr>
              <w:b/>
              <w:bCs/>
              <w:noProof/>
            </w:rPr>
            <w:fldChar w:fldCharType="end"/>
          </w:r>
        </w:p>
      </w:sdtContent>
    </w:sdt>
    <w:p w14:paraId="42EA2592" w14:textId="77777777" w:rsidR="002560AC" w:rsidRPr="00AE40E9" w:rsidRDefault="002560AC">
      <w:pPr>
        <w:jc w:val="center"/>
        <w:rPr>
          <w:rFonts w:ascii="Times New Roman" w:hAnsi="Times New Roman"/>
        </w:rPr>
      </w:pPr>
    </w:p>
    <w:p w14:paraId="2BB028BC" w14:textId="77777777" w:rsidR="00B76BB3" w:rsidRDefault="00B76BB3">
      <w:pPr>
        <w:jc w:val="right"/>
        <w:rPr>
          <w:rFonts w:ascii="Times New Roman" w:hAnsi="Times New Roman"/>
        </w:rPr>
        <w:sectPr w:rsidR="00B76BB3" w:rsidSect="00FF3B53">
          <w:pgSz w:w="12240" w:h="15840" w:code="1"/>
          <w:pgMar w:top="1440" w:right="1440" w:bottom="1440" w:left="1440" w:header="720" w:footer="720" w:gutter="0"/>
          <w:pgNumType w:fmt="lowerRoman"/>
          <w:cols w:space="720"/>
          <w:docGrid w:linePitch="326" w:charSpace="-6350"/>
        </w:sectPr>
      </w:pPr>
    </w:p>
    <w:bookmarkStart w:id="0" w:name="_Toc167100160"/>
    <w:p w14:paraId="17762849" w14:textId="2B8AB512" w:rsidR="002560AC" w:rsidRDefault="00000000" w:rsidP="009E0606">
      <w:pPr>
        <w:pStyle w:val="Heading1"/>
      </w:pPr>
      <w:sdt>
        <w:sdtPr>
          <w:id w:val="1031067252"/>
          <w:placeholder>
            <w:docPart w:val="88A943E2C38842048F1085C8D283114A"/>
          </w:placeholder>
          <w:temporary/>
          <w:showingPlcHdr/>
          <w15:appearance w15:val="hidden"/>
        </w:sdtPr>
        <w:sdtContent>
          <w:r w:rsidR="006E0794" w:rsidRPr="00B55FEF">
            <w:t>[</w:t>
          </w:r>
          <w:r w:rsidR="00B55FEF" w:rsidRPr="00B55FEF">
            <w:t xml:space="preserve">Chapter </w:t>
          </w:r>
          <w:r w:rsidR="006E0794" w:rsidRPr="00B55FEF">
            <w:t>1]</w:t>
          </w:r>
        </w:sdtContent>
      </w:sdt>
      <w:r w:rsidR="006E0794" w:rsidRPr="00B55FEF">
        <w:t xml:space="preserve"> </w:t>
      </w:r>
      <w:r w:rsidR="00BA6544" w:rsidRPr="00B55FEF">
        <w:t>—</w:t>
      </w:r>
      <w:r w:rsidR="006E0794" w:rsidRPr="00B55FEF">
        <w:t xml:space="preserve"> </w:t>
      </w:r>
      <w:sdt>
        <w:sdtPr>
          <w:id w:val="-1644031328"/>
          <w:placeholder>
            <w:docPart w:val="3468B1F18EAC449C91EBDD12E455BC25"/>
          </w:placeholder>
          <w15:appearance w15:val="hidden"/>
        </w:sdtPr>
        <w:sdtContent>
          <w:r w:rsidR="0016493C">
            <w:t>The Unsleeping Lamp</w:t>
          </w:r>
        </w:sdtContent>
      </w:sdt>
      <w:bookmarkEnd w:id="0"/>
    </w:p>
    <w:p w14:paraId="5EBC6ECF" w14:textId="18CDDE6C" w:rsidR="009E0606" w:rsidRDefault="009E0606" w:rsidP="009E0606">
      <w:pPr>
        <w:jc w:val="center"/>
      </w:pPr>
      <w:r>
        <w:t>March Early 90s – Dancy, Wisconsin</w:t>
      </w:r>
    </w:p>
    <w:p w14:paraId="5A22789A" w14:textId="77777777" w:rsidR="009E0606" w:rsidRDefault="009E0606" w:rsidP="009E0606">
      <w:pPr>
        <w:jc w:val="center"/>
      </w:pPr>
    </w:p>
    <w:p w14:paraId="0E950499" w14:textId="77777777" w:rsidR="009E0606" w:rsidRPr="009E0606" w:rsidRDefault="009E0606" w:rsidP="009E0606">
      <w:pPr>
        <w:jc w:val="center"/>
      </w:pPr>
    </w:p>
    <w:p w14:paraId="12EA50D8" w14:textId="77777777" w:rsidR="00383256" w:rsidRDefault="00383256" w:rsidP="00383256">
      <w:pPr>
        <w:rPr>
          <w:rFonts w:ascii="Times New Roman" w:hAnsi="Times New Roman"/>
        </w:rPr>
      </w:pPr>
    </w:p>
    <w:p w14:paraId="422C259E" w14:textId="77777777" w:rsidR="00383256" w:rsidRPr="00383256" w:rsidRDefault="00383256" w:rsidP="00383256">
      <w:pPr>
        <w:rPr>
          <w:rFonts w:ascii="Times New Roman" w:hAnsi="Times New Roman"/>
        </w:rPr>
      </w:pPr>
    </w:p>
    <w:p w14:paraId="32ABEC40" w14:textId="2964473C" w:rsidR="00383256" w:rsidRPr="00383256" w:rsidRDefault="00FB4997" w:rsidP="00383256">
      <w:pPr>
        <w:rPr>
          <w:rFonts w:ascii="Times New Roman" w:hAnsi="Times New Roman"/>
        </w:rPr>
      </w:pPr>
      <w:r w:rsidRPr="00FB4997">
        <w:rPr>
          <w:rFonts w:ascii="Times New Roman" w:hAnsi="Times New Roman"/>
          <w:sz w:val="36"/>
          <w:szCs w:val="36"/>
        </w:rPr>
        <w:t>IT</w:t>
      </w:r>
      <w:r w:rsidR="00383256" w:rsidRPr="00FB4997">
        <w:rPr>
          <w:rFonts w:ascii="Times New Roman" w:hAnsi="Times New Roman"/>
          <w:sz w:val="36"/>
          <w:szCs w:val="36"/>
        </w:rPr>
        <w:t xml:space="preserve"> </w:t>
      </w:r>
      <w:r w:rsidR="00383256" w:rsidRPr="00383256">
        <w:rPr>
          <w:rFonts w:ascii="Times New Roman" w:hAnsi="Times New Roman"/>
        </w:rPr>
        <w:t>was spring break in northern Wisconsin, my sister and I were getting ready for a field trip. Dad was taking us on an adventure to see Grandma. The drive was about twenty minutes, with snow still on the ground, and we knew there was a good chance of seeing grazing bison along the way. Dad hopped into the full-size van, equipped with bucket seats and a banging sound system. As always, before hitting the road, Dad did the routine "pat down": joint holder in the visor, a six-pack of Miller High Life in the cooler, lighter, cigarettes, and water for the kids.</w:t>
      </w:r>
    </w:p>
    <w:p w14:paraId="0893228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FA04F44" w14:textId="2A9B631E"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Dad put in our favorite cassette, exclaiming, "Let's go harass Grandma - rock 'n' roll!" With that, our beloved van, affectionately nicknamed Vannie, glided smoothly out of the red granite driveway. As he cranked up the volume, he belted out "The trees went by, the cold was unstoppable, Dad hit cruise control, and you rubbed your eyes…" </w:t>
      </w:r>
    </w:p>
    <w:p w14:paraId="140D9C5A"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2CA55B97" w14:textId="77777777" w:rsidR="00504829"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The bison, those gregarious beasts, were located outside of Rozellville. Our favorite was the largest one, whom we named Minos. This massive bull stood over six feet tall, covered in </w:t>
      </w:r>
      <w:r w:rsidR="00383256" w:rsidRPr="00383256">
        <w:rPr>
          <w:rFonts w:ascii="Times New Roman" w:hAnsi="Times New Roman"/>
        </w:rPr>
        <w:lastRenderedPageBreak/>
        <w:t xml:space="preserve">long shaggy brown fur. His strong shoulders held his hump and blocky head, adorned with a large mop of hair. Minos had two black horns curving upward, a mane, a long beard, </w:t>
      </w:r>
      <w:proofErr w:type="gramStart"/>
      <w:r w:rsidR="00383256" w:rsidRPr="00383256">
        <w:rPr>
          <w:rFonts w:ascii="Times New Roman" w:hAnsi="Times New Roman"/>
        </w:rPr>
        <w:t>short</w:t>
      </w:r>
      <w:proofErr w:type="gramEnd"/>
      <w:r w:rsidR="00383256" w:rsidRPr="00383256">
        <w:rPr>
          <w:rFonts w:ascii="Times New Roman" w:hAnsi="Times New Roman"/>
        </w:rPr>
        <w:t xml:space="preserve"> </w:t>
      </w:r>
    </w:p>
    <w:p w14:paraId="3F7E221E" w14:textId="77777777" w:rsidR="00504829" w:rsidRDefault="00504829" w:rsidP="00383256">
      <w:pPr>
        <w:rPr>
          <w:rFonts w:ascii="Times New Roman" w:hAnsi="Times New Roman"/>
        </w:rPr>
      </w:pPr>
    </w:p>
    <w:p w14:paraId="6933E875" w14:textId="5EB777DC" w:rsidR="00383256" w:rsidRPr="00383256" w:rsidRDefault="00383256" w:rsidP="00383256">
      <w:pPr>
        <w:rPr>
          <w:rFonts w:ascii="Times New Roman" w:hAnsi="Times New Roman"/>
        </w:rPr>
      </w:pPr>
      <w:r w:rsidRPr="00383256">
        <w:rPr>
          <w:rFonts w:ascii="Times New Roman" w:hAnsi="Times New Roman"/>
        </w:rPr>
        <w:t>stocky legs, and huge black circular hooves. Vannie slowed down as we approached the bison, and Sarah and I waved to them, calling out their names as if they knew who we were, as we always did.</w:t>
      </w:r>
    </w:p>
    <w:p w14:paraId="0769C073"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F08BD7C" w14:textId="09D7D747"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The chariot carried us onward to Marshfield, specifically Cedar Rail Court on 6th Street. Vannie rolled into the parking lot, and Dad reminded us to play it cool. After Grandpa passed away, Grandma didn't like being alone in the house they once owned. She sold it and moved to a senior community to be closer to her sister. Dad was still on "watch" at the senior living community. One of the residents had called the police, reporting a "handsome man" peeing in the bushes outside of the building. Dad's side of the story was that he was locked out of the building while visiting his dear mother and couldn't hold it any longer after having too many beers. A fine was promptly mailed.</w:t>
      </w:r>
    </w:p>
    <w:p w14:paraId="0D5A49B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BCABB22" w14:textId="386A8646"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Dad grabbed the cooler, and Sarah </w:t>
      </w:r>
      <w:proofErr w:type="gramStart"/>
      <w:r w:rsidR="00383256" w:rsidRPr="00383256">
        <w:rPr>
          <w:rFonts w:ascii="Times New Roman" w:hAnsi="Times New Roman"/>
        </w:rPr>
        <w:t>was in charge of</w:t>
      </w:r>
      <w:proofErr w:type="gramEnd"/>
      <w:r w:rsidR="00383256" w:rsidRPr="00383256">
        <w:rPr>
          <w:rFonts w:ascii="Times New Roman" w:hAnsi="Times New Roman"/>
        </w:rPr>
        <w:t xml:space="preserve"> our beverages. My tasks were to open doors, smile at the ladies at the front desk, and call Grandma on the intercom to get buzzed in. I picked up the telephone receiver, and as I raised my right hand, the </w:t>
      </w:r>
      <w:proofErr w:type="gramStart"/>
      <w:r w:rsidR="00383256" w:rsidRPr="00383256">
        <w:rPr>
          <w:rFonts w:ascii="Times New Roman" w:hAnsi="Times New Roman"/>
        </w:rPr>
        <w:t>damn</w:t>
      </w:r>
      <w:proofErr w:type="gramEnd"/>
      <w:r w:rsidR="00383256" w:rsidRPr="00383256">
        <w:rPr>
          <w:rFonts w:ascii="Times New Roman" w:hAnsi="Times New Roman"/>
        </w:rPr>
        <w:t xml:space="preserve"> phone bit me with a solid blue electric zap. "What the hell!" I accidentally let out as my heart skipped a beat. I received a stern look from Dad and punched in her room number 222, holding the phone to my ear. The phone hummed with a grim cadence: zig, </w:t>
      </w:r>
      <w:proofErr w:type="spellStart"/>
      <w:r w:rsidR="00383256" w:rsidRPr="00383256">
        <w:rPr>
          <w:rFonts w:ascii="Times New Roman" w:hAnsi="Times New Roman"/>
        </w:rPr>
        <w:t>ziz</w:t>
      </w:r>
      <w:proofErr w:type="spellEnd"/>
      <w:r w:rsidR="00383256" w:rsidRPr="00383256">
        <w:rPr>
          <w:rFonts w:ascii="Times New Roman" w:hAnsi="Times New Roman"/>
        </w:rPr>
        <w:t>, zig. Grandma didn't answer.</w:t>
      </w:r>
    </w:p>
    <w:p w14:paraId="0B79F666"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0EE61DF" w14:textId="69AE1035"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w:t>
      </w:r>
      <w:proofErr w:type="spellStart"/>
      <w:r w:rsidR="00383256" w:rsidRPr="00383256">
        <w:rPr>
          <w:rFonts w:ascii="Times New Roman" w:hAnsi="Times New Roman"/>
        </w:rPr>
        <w:t>Ope</w:t>
      </w:r>
      <w:proofErr w:type="spellEnd"/>
      <w:r w:rsidR="00383256" w:rsidRPr="00383256">
        <w:rPr>
          <w:rFonts w:ascii="Times New Roman" w:hAnsi="Times New Roman"/>
        </w:rPr>
        <w:t>, your mother just called down, Dennis," the nurse behind the desk buzzed us in.</w:t>
      </w:r>
    </w:p>
    <w:p w14:paraId="342D9868"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8196BD1" w14:textId="77777777" w:rsidR="00504829" w:rsidRDefault="009A3EEB" w:rsidP="00383256">
      <w:pPr>
        <w:rPr>
          <w:rFonts w:ascii="Times New Roman" w:hAnsi="Times New Roman"/>
        </w:rPr>
      </w:pPr>
      <w:r>
        <w:rPr>
          <w:rFonts w:ascii="Times New Roman" w:hAnsi="Times New Roman"/>
        </w:rPr>
        <w:tab/>
      </w:r>
    </w:p>
    <w:p w14:paraId="543C92F0" w14:textId="624A1D32" w:rsidR="00383256" w:rsidRP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Quickly hanging up the phone, I smiled, waved, and held the door for everyone.</w:t>
      </w:r>
    </w:p>
    <w:p w14:paraId="32DDF42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7EB61E5" w14:textId="74FE051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As we passed the nurse, she said, "Such sweet girls, always coming to see your </w:t>
      </w:r>
      <w:proofErr w:type="gramStart"/>
      <w:r w:rsidR="00383256" w:rsidRPr="00383256">
        <w:rPr>
          <w:rFonts w:ascii="Times New Roman" w:hAnsi="Times New Roman"/>
        </w:rPr>
        <w:t>Grandma</w:t>
      </w:r>
      <w:proofErr w:type="gramEnd"/>
      <w:r w:rsidR="00383256" w:rsidRPr="00383256">
        <w:rPr>
          <w:rFonts w:ascii="Times New Roman" w:hAnsi="Times New Roman"/>
        </w:rPr>
        <w:t>," and without missing a beat, she added, "Hello, Buddha," with a wink.</w:t>
      </w:r>
    </w:p>
    <w:p w14:paraId="6C1741B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341EEAA" w14:textId="5015FB8D"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"Ladies," Dad greeted with a nod and a smile.</w:t>
      </w:r>
    </w:p>
    <w:p w14:paraId="236DC51A"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52F4C03" w14:textId="7660330D"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Sarah and I glanced at each other. All the ladies had a crush on Dad, which we found gross.</w:t>
      </w:r>
    </w:p>
    <w:p w14:paraId="4283F990"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C09E76C" w14:textId="639369F7"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Smack! The elevator button was pressed, and </w:t>
      </w:r>
      <w:proofErr w:type="spellStart"/>
      <w:r w:rsidR="00383256" w:rsidRPr="00383256">
        <w:rPr>
          <w:rFonts w:ascii="Times New Roman" w:hAnsi="Times New Roman"/>
        </w:rPr>
        <w:t>ching</w:t>
      </w:r>
      <w:proofErr w:type="spellEnd"/>
      <w:r w:rsidR="00383256" w:rsidRPr="00383256">
        <w:rPr>
          <w:rFonts w:ascii="Times New Roman" w:hAnsi="Times New Roman"/>
        </w:rPr>
        <w:t>! The elevator door replied as we all piled in. After a few moments, the elevator jerked upward. Something tickled my left arm, and the hair on the back of my neck stood up. My attention was quickly grabbed by Dad and Sarah discussing Super Mario World and secret exit locations. The elevator door opened, and I rushed ahead, wanting to be the first to give Grandma a hug. I pushed the door open, swooped around the corner in the kitchen, and slid into the living room. Grandma was sitting in her wheelchair in front of the TV, her head cocked backward, limp, mouth open, and her face a scarlet gray.</w:t>
      </w:r>
    </w:p>
    <w:p w14:paraId="02FFF979"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1124544" w14:textId="29550678"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touched her arm; she was warm. "Dad!" was all I could say.</w:t>
      </w:r>
    </w:p>
    <w:p w14:paraId="24F7FEE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8FB7D92" w14:textId="3DE5E5FD"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My father grabbed her, lifted her, and laid her on the floor. "Pull the emergency cord!" he commanded.</w:t>
      </w:r>
    </w:p>
    <w:p w14:paraId="430D4213"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EACAC4A" w14:textId="37B4DDD2"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My sister and I darted around, finding every cord to pull, knowing this wasn't a test. The alarm sounded, and the white light flickered, indicating that help was on the way. I propped the door open in preparation. As Grandmother lay on the ground, her mouth opened and closed in slow motion. I noticed that she didn't have her dentures in. I clutched my heart, feeling it rip in shooting pain.</w:t>
      </w:r>
    </w:p>
    <w:p w14:paraId="715A8778"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90BF8B6" w14:textId="30AEA2FF"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One of the nurses burst in, and suddenly the room was flooded with people. The paramedics arrived, and they opened Grandma's shirt, rubbing the cardiac arrest paddles together. I closed my eyes and covered my mouth with both hands.</w:t>
      </w:r>
    </w:p>
    <w:p w14:paraId="1B512A2C"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13CB9B7A" w14:textId="36AFE51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"Lucille, Lucille, can you open your eyes?" After a long pause with no response, the paramedic said sternly, "Clear." Grandma's chest heaved unnaturally upward; her fragile body returned to the floor, and a soft-toned gurgling sound emanated from her throat. She was no longer moving. The paramedics swiftly loaded her up and informed my father that they were taking her to Marshfield Hospital.</w:t>
      </w:r>
    </w:p>
    <w:p w14:paraId="0518415C"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E901614" w14:textId="14F4254E"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The room emptied out after Grandma was taken away. The TV was still on, no sound but could see the </w:t>
      </w:r>
      <w:proofErr w:type="spellStart"/>
      <w:r w:rsidR="00383256" w:rsidRPr="00383256">
        <w:rPr>
          <w:rFonts w:ascii="Times New Roman" w:hAnsi="Times New Roman"/>
        </w:rPr>
        <w:t>Fraggles</w:t>
      </w:r>
      <w:proofErr w:type="spellEnd"/>
      <w:r w:rsidR="00383256" w:rsidRPr="00383256">
        <w:rPr>
          <w:rFonts w:ascii="Times New Roman" w:hAnsi="Times New Roman"/>
        </w:rPr>
        <w:t xml:space="preserve"> dancing on the screen. My father picked up the phone and called my Great Aunt. "I'm going up to the hospital right now," is all I remember Dad saying.</w:t>
      </w:r>
    </w:p>
    <w:p w14:paraId="48ABC4D2"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0AA980A" w14:textId="7547F088"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After Dad hung up the phone, he walked to the TV to turn it off. As he lifted his left hand, "God damn it" slipped out, as he, too, was zapped with an electric blue shock.</w:t>
      </w:r>
    </w:p>
    <w:p w14:paraId="4A516CF3" w14:textId="77777777" w:rsidR="009A3EEB" w:rsidRPr="00AE40E9" w:rsidRDefault="00383256" w:rsidP="009A3EEB">
      <w:pPr>
        <w:pStyle w:val="NewScene"/>
        <w:rPr>
          <w:color w:val="000000"/>
        </w:rPr>
      </w:pPr>
      <w:r w:rsidRPr="00383256">
        <w:rPr>
          <w:rFonts w:ascii="Times New Roman" w:hAnsi="Times New Roman"/>
        </w:rPr>
        <w:t xml:space="preserve"> </w:t>
      </w:r>
      <w:r w:rsidR="009A3EEB" w:rsidRPr="00AE40E9">
        <w:t>#</w:t>
      </w:r>
    </w:p>
    <w:p w14:paraId="3FBD8E35" w14:textId="30CD89B5" w:rsidR="00383256" w:rsidRPr="00383256" w:rsidRDefault="00383256" w:rsidP="009A3EEB">
      <w:pPr>
        <w:rPr>
          <w:rFonts w:ascii="Times New Roman" w:hAnsi="Times New Roman"/>
        </w:rPr>
      </w:pPr>
      <w:r w:rsidRPr="00383256">
        <w:rPr>
          <w:rFonts w:ascii="Times New Roman" w:hAnsi="Times New Roman"/>
        </w:rPr>
        <w:t xml:space="preserve"> </w:t>
      </w:r>
    </w:p>
    <w:p w14:paraId="66056417" w14:textId="618EDD9D" w:rsidR="00383256" w:rsidRPr="00383256" w:rsidRDefault="00383256" w:rsidP="00383256">
      <w:pPr>
        <w:rPr>
          <w:rFonts w:ascii="Times New Roman" w:hAnsi="Times New Roman"/>
        </w:rPr>
      </w:pPr>
      <w:r w:rsidRPr="00383256">
        <w:rPr>
          <w:rFonts w:ascii="Times New Roman" w:hAnsi="Times New Roman"/>
        </w:rPr>
        <w:t xml:space="preserve">"You're in charge, Stumpy," Dad calmly dictated to me, handing over a $20 bill. "I'm dropping you two off at Hardee's. I </w:t>
      </w:r>
      <w:proofErr w:type="spellStart"/>
      <w:r w:rsidRPr="00383256">
        <w:rPr>
          <w:rFonts w:ascii="Times New Roman" w:hAnsi="Times New Roman"/>
        </w:rPr>
        <w:t>gotta</w:t>
      </w:r>
      <w:proofErr w:type="spellEnd"/>
      <w:r w:rsidRPr="00383256">
        <w:rPr>
          <w:rFonts w:ascii="Times New Roman" w:hAnsi="Times New Roman"/>
        </w:rPr>
        <w:t xml:space="preserve"> go to the hospital and check on Grandma."</w:t>
      </w:r>
    </w:p>
    <w:p w14:paraId="77DDA23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CA50C59" w14:textId="2E5B3C6F"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My heart sank - Hardee's was a few blocks down from the clinic on the corner of Ives and Central Avenue. I prayed that someone we knew would be there; I didn't want us to be alone. I didn't want to be in charge; I was scared.</w:t>
      </w:r>
    </w:p>
    <w:p w14:paraId="32D7694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CEDC1ED" w14:textId="7D2A4623"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Sarah and I got out of the van. "Be careful, see you in a little bit. Love you guys," Dad added.</w:t>
      </w:r>
    </w:p>
    <w:p w14:paraId="18355660"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13F59F8" w14:textId="59D1A86C"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"Love you too," Sarah and I mumbled in unison.</w:t>
      </w:r>
    </w:p>
    <w:p w14:paraId="066B68AC"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19B3F56" w14:textId="5B370CE0"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As we walked in, I looked behind the counter and saw Patti smiling back at us. Thank God, I thought, seeing her familiar face.</w:t>
      </w:r>
    </w:p>
    <w:p w14:paraId="1BD9B09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9577ADA" w14:textId="69F5DED0"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"How are you girls doing today? Where's your </w:t>
      </w:r>
      <w:proofErr w:type="gramStart"/>
      <w:r w:rsidR="00383256" w:rsidRPr="00383256">
        <w:rPr>
          <w:rFonts w:ascii="Times New Roman" w:hAnsi="Times New Roman"/>
        </w:rPr>
        <w:t>Dad</w:t>
      </w:r>
      <w:proofErr w:type="gramEnd"/>
      <w:r w:rsidR="00383256" w:rsidRPr="00383256">
        <w:rPr>
          <w:rFonts w:ascii="Times New Roman" w:hAnsi="Times New Roman"/>
        </w:rPr>
        <w:t>?" she asked immediately.</w:t>
      </w:r>
    </w:p>
    <w:p w14:paraId="7C10BE4E"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2961B09F" w14:textId="1871D1EB"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Any other day, I would have been annoyed by the question about Father's whereabouts, but today I didn't mind. I was glad someone recognized us. We weren't alone, and Sarah and I felt safe from death, for now.</w:t>
      </w:r>
    </w:p>
    <w:p w14:paraId="23C18806"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FCF75DD" w14:textId="77777777" w:rsidR="00504829" w:rsidRDefault="009A3EEB" w:rsidP="00383256">
      <w:pPr>
        <w:rPr>
          <w:rFonts w:ascii="Times New Roman" w:hAnsi="Times New Roman"/>
        </w:rPr>
      </w:pPr>
      <w:r>
        <w:rPr>
          <w:rFonts w:ascii="Times New Roman" w:hAnsi="Times New Roman"/>
        </w:rPr>
        <w:tab/>
      </w:r>
    </w:p>
    <w:p w14:paraId="528C13DD" w14:textId="54E9A34F" w:rsidR="00383256" w:rsidRP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"Dad is at the hospital. I think Grandma died," I whispered softly. I didn't know why I told her, said it out loud. I shouldn't have, especially in front of Sarah, not without knowing for sure.</w:t>
      </w:r>
    </w:p>
    <w:p w14:paraId="62E2DC46"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4296536" w14:textId="576C14D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Shocked, Patti replied, "Oh my God, are you okay? Um, what can I get you? Are you alright?" Her eyes filled with tears, and her voice cracked with confusion and sadness.</w:t>
      </w:r>
    </w:p>
    <w:p w14:paraId="331CA528"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CF8AF85" w14:textId="68681A73"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It wasn't just our </w:t>
      </w:r>
      <w:proofErr w:type="gramStart"/>
      <w:r w:rsidR="00383256" w:rsidRPr="00383256">
        <w:rPr>
          <w:rFonts w:ascii="Times New Roman" w:hAnsi="Times New Roman"/>
        </w:rPr>
        <w:t>Grandma</w:t>
      </w:r>
      <w:proofErr w:type="gramEnd"/>
      <w:r w:rsidR="00383256" w:rsidRPr="00383256">
        <w:rPr>
          <w:rFonts w:ascii="Times New Roman" w:hAnsi="Times New Roman"/>
        </w:rPr>
        <w:t xml:space="preserve"> who had died; it was Marshfield's Lucille Bey. An era had ended with what I claimed. </w:t>
      </w:r>
    </w:p>
    <w:p w14:paraId="1B725FCE"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DD21743" w14:textId="7CCB9D44"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"You can get anything you want today sweetheart," Patti said.</w:t>
      </w:r>
    </w:p>
    <w:p w14:paraId="4FD32C5F"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35A19D7" w14:textId="2A5D44B2"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"Two chocolate shakes and two French fries, please," I ordered.</w:t>
      </w:r>
    </w:p>
    <w:p w14:paraId="629E4B6F"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DC0C4C0" w14:textId="57213867"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"You girls go sit down at your booth over there, and I'll bring this out to you," Patti stated. When I tried to hand her a $20 bill to pay, she shook her head no and said, "Put that back in your pocket, sweetheart."</w:t>
      </w:r>
    </w:p>
    <w:p w14:paraId="1748FB6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5E07501" w14:textId="0794890E"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We removed our coats and sat down at the table. Sarah stared into my eyes, leaned forward, and asked quietly, "Do you really think Grandma is gone?"</w:t>
      </w:r>
    </w:p>
    <w:p w14:paraId="6EF58D1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D338500" w14:textId="685A8A84"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"Yeah, I do," I muttered and then broke eye contact.</w:t>
      </w:r>
    </w:p>
    <w:p w14:paraId="1C822765"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82E11BA" w14:textId="7480DF23"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w:t>
      </w:r>
      <w:proofErr w:type="gramStart"/>
      <w:r w:rsidR="00383256" w:rsidRPr="00383256">
        <w:rPr>
          <w:rFonts w:ascii="Times New Roman" w:hAnsi="Times New Roman"/>
        </w:rPr>
        <w:t>So</w:t>
      </w:r>
      <w:proofErr w:type="gramEnd"/>
      <w:r w:rsidR="00383256" w:rsidRPr="00383256">
        <w:rPr>
          <w:rFonts w:ascii="Times New Roman" w:hAnsi="Times New Roman"/>
        </w:rPr>
        <w:t xml:space="preserve"> Grandma isn’t going to be here for my birthday party?” Sarah quickly followed up with.</w:t>
      </w:r>
    </w:p>
    <w:p w14:paraId="2A6AE3B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1AEA078" w14:textId="0EFD4538"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don't think so, Sarah," I said with a trembling voice. Her birthday was yesterday, her party just days away, and as I spoke, I turned to look directly at her.</w:t>
      </w:r>
    </w:p>
    <w:p w14:paraId="034F164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C157C5B" w14:textId="2555206E"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She looked down at the table, and then back up into my eyes. "What happened to Grandma? What was she trying to say? Why did Dad say he was going to check on Grandma?" Sarah rapidly fired off her questions.</w:t>
      </w:r>
    </w:p>
    <w:p w14:paraId="2F506024"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9850E93" w14:textId="4DC9E072"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was trying hard not to cry or frighten her. I wanted Dad to be there. Before I could respond, Patti placed the baskets of fries and the larger-than-life chocolate milkshakes in front of us. "You need ketchup? I brought ketchup," she added and sat down next to Sarah.</w:t>
      </w:r>
    </w:p>
    <w:p w14:paraId="408CEF43"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9C3B501" w14:textId="54B45000"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"Thank you," I responded. Sarah and I didn't say much, but we were thankful that Patti stayed with us.</w:t>
      </w:r>
    </w:p>
    <w:p w14:paraId="6403D522"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214573E" w14:textId="246E00FE"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Word spread quickly, and people started glancing over and speaking in hushed tones. I could feel their sympathy and hear their pain. Thankfully, the chocolate shake helped to numb the emotional turmoil.</w:t>
      </w:r>
    </w:p>
    <w:p w14:paraId="6163897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351E72F" w14:textId="77777777" w:rsidR="00504829" w:rsidRDefault="009A3EEB" w:rsidP="00383256">
      <w:pPr>
        <w:rPr>
          <w:rFonts w:ascii="Times New Roman" w:hAnsi="Times New Roman"/>
        </w:rPr>
      </w:pPr>
      <w:r>
        <w:rPr>
          <w:rFonts w:ascii="Times New Roman" w:hAnsi="Times New Roman"/>
        </w:rPr>
        <w:tab/>
      </w:r>
    </w:p>
    <w:p w14:paraId="30FE56F9" w14:textId="77777777" w:rsidR="00504829" w:rsidRDefault="00504829" w:rsidP="00383256">
      <w:pPr>
        <w:rPr>
          <w:rFonts w:ascii="Times New Roman" w:hAnsi="Times New Roman"/>
        </w:rPr>
      </w:pPr>
    </w:p>
    <w:p w14:paraId="429E6172" w14:textId="285B6AB2" w:rsidR="00383256" w:rsidRP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Sarah and I finished up. "We're going to go out and wait for Dad," I quietly said to Patti. Sarah threw out the garbage, placed the tray and basket on top of the bin, and we zipped up our coats, bundling up.</w:t>
      </w:r>
    </w:p>
    <w:p w14:paraId="510D2582"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064D6EE" w14:textId="5B2BB1E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"One second," Patti quickly walked toward us, grabbed my shoulders, and said, "We'll keep an eye on you. Be careful." She hugged me tightly, and then hugged Sarah.</w:t>
      </w:r>
    </w:p>
    <w:p w14:paraId="37960EC0"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12C0AEA0" w14:textId="3654937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We staked out on the sidewalk, waiting, as the wind blasted us with its full force. "</w:t>
      </w:r>
      <w:proofErr w:type="gramStart"/>
      <w:r w:rsidR="00383256" w:rsidRPr="00383256">
        <w:rPr>
          <w:rFonts w:ascii="Times New Roman" w:hAnsi="Times New Roman"/>
        </w:rPr>
        <w:t>This sucks</w:t>
      </w:r>
      <w:proofErr w:type="gramEnd"/>
      <w:r w:rsidR="00383256" w:rsidRPr="00383256">
        <w:rPr>
          <w:rFonts w:ascii="Times New Roman" w:hAnsi="Times New Roman"/>
        </w:rPr>
        <w:t>," Sarah muttered, her teeth chattering.</w:t>
      </w:r>
    </w:p>
    <w:p w14:paraId="04F7EDF2"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6700AC5" w14:textId="65A9AD3E"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"Stand by me. I'll block the wind for </w:t>
      </w:r>
      <w:proofErr w:type="spellStart"/>
      <w:r w:rsidR="00383256" w:rsidRPr="00383256">
        <w:rPr>
          <w:rFonts w:ascii="Times New Roman" w:hAnsi="Times New Roman"/>
        </w:rPr>
        <w:t>ya</w:t>
      </w:r>
      <w:proofErr w:type="spellEnd"/>
      <w:r w:rsidR="00383256" w:rsidRPr="00383256">
        <w:rPr>
          <w:rFonts w:ascii="Times New Roman" w:hAnsi="Times New Roman"/>
        </w:rPr>
        <w:t>," I replied, my own voice chattering in Morse code. Sarah grabbed my right arm and put hers through mine, standing side by side, together by each.</w:t>
      </w:r>
    </w:p>
    <w:p w14:paraId="035A07B4"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2FE63997" w14:textId="39681723"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looked to my left and saw a yellow cab with checkers on it at the stop sign. Then my gaze turned to the back seat, where Grandma was waving at Sarah and me.</w:t>
      </w:r>
    </w:p>
    <w:p w14:paraId="2E3C2E59"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5CAD3AA" w14:textId="694C7DF7"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My sister tugged violently at my arm. "Erica, do you see Grandma?!"</w:t>
      </w:r>
    </w:p>
    <w:p w14:paraId="6126F799"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2EF5966E" w14:textId="36896E48"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"Look away, look away right now!" I urgently instructed. I didn't know what to do. We looked down, and when I looked back up, the cab had driven off.</w:t>
      </w:r>
    </w:p>
    <w:p w14:paraId="1E98B861"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14A6C3C4" w14:textId="77777777" w:rsidR="00504829" w:rsidRDefault="009A3EEB" w:rsidP="00383256">
      <w:pPr>
        <w:rPr>
          <w:rFonts w:ascii="Times New Roman" w:hAnsi="Times New Roman"/>
        </w:rPr>
      </w:pPr>
      <w:r>
        <w:rPr>
          <w:rFonts w:ascii="Times New Roman" w:hAnsi="Times New Roman"/>
        </w:rPr>
        <w:tab/>
      </w:r>
    </w:p>
    <w:p w14:paraId="63E6207A" w14:textId="5CB0E94E" w:rsidR="00383256" w:rsidRP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"You saw Grandma too, didn't you?" Sarah cried out.</w:t>
      </w:r>
    </w:p>
    <w:p w14:paraId="0E78CDDA"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B7DDC64" w14:textId="4F6BF98F"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confirmed, "Yeah."</w:t>
      </w:r>
    </w:p>
    <w:p w14:paraId="367CCB02"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C84EE08" w14:textId="7C51B7EA"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Vannie arrived, and I whipped open the sliding door. "Dad, Dad! We saw Grandma. Are we going to see Grandma?!" my sister exclaimed. My father turned back but had no words.</w:t>
      </w:r>
    </w:p>
    <w:p w14:paraId="42AC8EBC"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0EC9670" w14:textId="66098B7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Without pause, Sarah continued, "We saw Grandma. Is she okay? Erica said Grandma died, but we saw her. Tell </w:t>
      </w:r>
      <w:proofErr w:type="spellStart"/>
      <w:r w:rsidR="00383256" w:rsidRPr="00383256">
        <w:rPr>
          <w:rFonts w:ascii="Times New Roman" w:hAnsi="Times New Roman"/>
        </w:rPr>
        <w:t>em</w:t>
      </w:r>
      <w:proofErr w:type="spellEnd"/>
      <w:r w:rsidR="00383256" w:rsidRPr="00383256">
        <w:rPr>
          <w:rFonts w:ascii="Times New Roman" w:hAnsi="Times New Roman"/>
        </w:rPr>
        <w:t>, Erica." Sarah hoped that by telling him, Grandma would come back.</w:t>
      </w:r>
    </w:p>
    <w:p w14:paraId="3F54463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1F168BD1" w14:textId="173806A9"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Confused by what Sarah was saying, Dad swallowed before responding, "Grandma is in Heaven, girls."</w:t>
      </w:r>
    </w:p>
    <w:p w14:paraId="3EFE909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6FEC002" w14:textId="5B643E3C"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My eyes filled with tears as I looked at Sarah, who was already crying. I couldn't see Dad's eyes because he was wearing sunglasses, but he looked at us as if we had seen a ghost.</w:t>
      </w:r>
    </w:p>
    <w:p w14:paraId="3618F8ED"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77125AA9" w14:textId="2FB47085" w:rsidR="00383256" w:rsidRPr="00383256" w:rsidRDefault="009A3EEB" w:rsidP="00383256">
      <w:pPr>
        <w:rPr>
          <w:rFonts w:ascii="Times New Roman" w:hAnsi="Times New Roman"/>
        </w:rPr>
      </w:pPr>
      <w:r>
        <w:rPr>
          <w:rFonts w:ascii="Times New Roman" w:hAnsi="Times New Roman"/>
        </w:rPr>
        <w:lastRenderedPageBreak/>
        <w:tab/>
      </w:r>
      <w:r w:rsidR="00383256" w:rsidRPr="00383256">
        <w:rPr>
          <w:rFonts w:ascii="Times New Roman" w:hAnsi="Times New Roman"/>
        </w:rPr>
        <w:t>Dad got out, closed the sliding door, and hopped back in. He sparked up a joint and cracked open a beer, something he would normally wait to do a bit outside of town. He kept the windows up, so we could breathe in the secondhand smoke, and it worked. We stopped crying, and suddenly I could hear Mr. Petty playing into sound.</w:t>
      </w:r>
    </w:p>
    <w:p w14:paraId="162CF8F0"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84D674C" w14:textId="77777777" w:rsidR="009A3EEB" w:rsidRPr="00AE40E9" w:rsidRDefault="009A3EEB" w:rsidP="009A3EEB">
      <w:pPr>
        <w:pStyle w:val="NewScene"/>
        <w:rPr>
          <w:color w:val="000000"/>
        </w:rPr>
      </w:pPr>
      <w:r w:rsidRPr="00AE40E9">
        <w:t>#</w:t>
      </w:r>
    </w:p>
    <w:p w14:paraId="5A00BF39"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69B4C11A" w14:textId="77777777" w:rsidR="00383256" w:rsidRPr="00383256" w:rsidRDefault="00383256" w:rsidP="00383256">
      <w:pPr>
        <w:rPr>
          <w:rFonts w:ascii="Times New Roman" w:hAnsi="Times New Roman"/>
        </w:rPr>
      </w:pPr>
      <w:r w:rsidRPr="00383256">
        <w:rPr>
          <w:rFonts w:ascii="Times New Roman" w:hAnsi="Times New Roman"/>
        </w:rPr>
        <w:t>Mother and Father took turns rooming with us at night, and Sarah and I went back to sharing a bedroom. When everyone went to sleep, I checked to make sure they were all breathing and prayed my grief to the darkness.</w:t>
      </w:r>
    </w:p>
    <w:p w14:paraId="5660E2A7"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DE40332" w14:textId="0C80A54E"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The house mourned, with the air heavy with the scent of lilacs. Footsteps pacing in the hallway on the second floor could be heard. A recurring dream played in my mind: I'm in the backseat of my grandparents' car on a cold winter night, heavy snow falling. We're driving down a hill, with gaunt black branches casting shadows on both sides of the road as the gold light flickers off the bark. My Grandma is in the front seat, on the passenger side, her head tilted down. There is no driver.</w:t>
      </w:r>
    </w:p>
    <w:p w14:paraId="0F5B8FE6"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6AC3243" w14:textId="3E525AE2"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Months went by, and although Sarah and I were still sharing a room, Mom and Dad didn't need to room with us anymore. One late night, feeling thirsty, I shuffled to get out of bed.</w:t>
      </w:r>
    </w:p>
    <w:p w14:paraId="571107A9"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435FB7A2" w14:textId="787556C1"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Before I could reach Sarah, her muffled voice emerged from under the blanket. "Are you going to get water?"</w:t>
      </w:r>
    </w:p>
    <w:p w14:paraId="4A14A881" w14:textId="77777777" w:rsidR="00383256" w:rsidRPr="00383256" w:rsidRDefault="00383256" w:rsidP="00383256">
      <w:pPr>
        <w:rPr>
          <w:rFonts w:ascii="Times New Roman" w:hAnsi="Times New Roman"/>
        </w:rPr>
      </w:pPr>
      <w:r w:rsidRPr="00383256">
        <w:rPr>
          <w:rFonts w:ascii="Times New Roman" w:hAnsi="Times New Roman"/>
        </w:rPr>
        <w:lastRenderedPageBreak/>
        <w:t xml:space="preserve"> </w:t>
      </w:r>
    </w:p>
    <w:p w14:paraId="159130DC" w14:textId="488E3554"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"How did you know?" I softly replied.</w:t>
      </w:r>
    </w:p>
    <w:p w14:paraId="7E0C3325"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51320BB" w14:textId="12A0C43D"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"Can you bring me some?" she asked.</w:t>
      </w:r>
    </w:p>
    <w:p w14:paraId="39DB7D60"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50B36B09" w14:textId="77777777" w:rsidR="00504829" w:rsidRDefault="009A3EEB" w:rsidP="00383256">
      <w:pPr>
        <w:rPr>
          <w:rFonts w:ascii="Times New Roman" w:hAnsi="Times New Roman"/>
        </w:rPr>
      </w:pPr>
      <w:r>
        <w:rPr>
          <w:rFonts w:ascii="Times New Roman" w:hAnsi="Times New Roman"/>
        </w:rPr>
        <w:tab/>
      </w:r>
    </w:p>
    <w:p w14:paraId="3465A4BE" w14:textId="0E1E2AFD" w:rsidR="00383256" w:rsidRP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"Of course," I smiled as I responded.</w:t>
      </w:r>
    </w:p>
    <w:p w14:paraId="3A6DD0D6"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21F163FB" w14:textId="402538C5"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Fumbling through the hallway, the third or fourth stair announced my presence. I stopped dead in my tracks - I heard no movement. I tiptoed down the stairs, cautiously proceeding through the hallway and dining room, and arrived at the light over the kitchen sink. I turned on the faucet, letting the water run for a few minutes, and noticed a dim light coming from the living room. I had passed through the living room moments ago, and no one was up. That </w:t>
      </w:r>
      <w:proofErr w:type="gramStart"/>
      <w:r w:rsidR="00383256" w:rsidRPr="00383256">
        <w:rPr>
          <w:rFonts w:ascii="Times New Roman" w:hAnsi="Times New Roman"/>
        </w:rPr>
        <w:t>damn</w:t>
      </w:r>
      <w:proofErr w:type="gramEnd"/>
      <w:r w:rsidR="00383256" w:rsidRPr="00383256">
        <w:rPr>
          <w:rFonts w:ascii="Times New Roman" w:hAnsi="Times New Roman"/>
        </w:rPr>
        <w:t xml:space="preserve"> stair had given me away; Dad was awake.</w:t>
      </w:r>
    </w:p>
    <w:p w14:paraId="44955D8A"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3104C48F" w14:textId="77777777" w:rsidR="00504829"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"Lame," I let out. Dad was going to give me a speech about drinking too much water and being out of bed. My plan was not to talk back but to return and confront him at dawn when he was weak. For now, I would fold. I finished gulping my cup of water and mentally prepared myself for the inevitable. I set Sarah's cup on the dining room table so Dad wouldn't see me smuggling water and turned right into the living room to confront Dad, mano a mano. As I walked in, it wasn't Dad sitting there but Grandma. She was sitting where she always had, on the recliner side of the sectional next to the table with the touch lamp. She was looking down, rubbing her hands together as she did when she dried our hair while we laid our heads on her lap. </w:t>
      </w:r>
      <w:r w:rsidR="00383256" w:rsidRPr="00383256">
        <w:rPr>
          <w:rFonts w:ascii="Times New Roman" w:hAnsi="Times New Roman"/>
        </w:rPr>
        <w:lastRenderedPageBreak/>
        <w:t xml:space="preserve">The electricity surged through the lamp, and the light shade emitted golden light that intensified. Grandma put her hands down on her lap; she was finished and ready to dry my hair now. She rose her head, looked me in the eyes, and they flickered gold. My heart filled with this messianic energy, this laser force that trembled through my body, directly into my forehead, eyes, and lips. I breathed in her internal love. Tears filled my eyes, and although Grandma's mouth didn't move, </w:t>
      </w:r>
    </w:p>
    <w:p w14:paraId="4A41AA10" w14:textId="77777777" w:rsidR="00504829" w:rsidRDefault="00504829" w:rsidP="00383256">
      <w:pPr>
        <w:rPr>
          <w:rFonts w:ascii="Times New Roman" w:hAnsi="Times New Roman"/>
        </w:rPr>
      </w:pPr>
    </w:p>
    <w:p w14:paraId="31324A4E" w14:textId="1EF57978" w:rsidR="00383256" w:rsidRPr="00383256" w:rsidRDefault="00383256" w:rsidP="00383256">
      <w:pPr>
        <w:rPr>
          <w:rFonts w:ascii="Times New Roman" w:hAnsi="Times New Roman"/>
        </w:rPr>
      </w:pPr>
      <w:r w:rsidRPr="00383256">
        <w:rPr>
          <w:rFonts w:ascii="Times New Roman" w:hAnsi="Times New Roman"/>
        </w:rPr>
        <w:t>I could hear her voice singing prayers in my heart. Grandma Lucille shimmered in the golden light and, as if someone was calling her, she looked to her right, my left ear rang, and then she became the light.</w:t>
      </w:r>
    </w:p>
    <w:p w14:paraId="71595DA3"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0C6A251D" w14:textId="6414B7FA"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Clutching my heart with both hands, I somehow mouthed through tears, "I love you, Grandma."</w:t>
      </w:r>
    </w:p>
    <w:p w14:paraId="5F1E766A" w14:textId="77777777" w:rsidR="00383256" w:rsidRPr="00383256" w:rsidRDefault="00383256" w:rsidP="00383256">
      <w:pPr>
        <w:rPr>
          <w:rFonts w:ascii="Times New Roman" w:hAnsi="Times New Roman"/>
        </w:rPr>
      </w:pPr>
      <w:r w:rsidRPr="00383256">
        <w:rPr>
          <w:rFonts w:ascii="Times New Roman" w:hAnsi="Times New Roman"/>
        </w:rPr>
        <w:t xml:space="preserve"> </w:t>
      </w:r>
    </w:p>
    <w:p w14:paraId="1A6802DA" w14:textId="77777777" w:rsidR="00463B95"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I don't know how long I stood there or how I even made it back to bed, but this much I do remember: I left the unsleeping lamp on for Dad. Turning off lights was his thing anyway.</w:t>
      </w:r>
    </w:p>
    <w:p w14:paraId="344EBA7A" w14:textId="77777777" w:rsidR="00D83781" w:rsidRDefault="00D83781" w:rsidP="00383256">
      <w:pPr>
        <w:rPr>
          <w:rFonts w:ascii="Times New Roman" w:hAnsi="Times New Roman"/>
        </w:rPr>
      </w:pPr>
    </w:p>
    <w:p w14:paraId="697B473B" w14:textId="03B972B2" w:rsidR="00D83781" w:rsidRDefault="00D83781" w:rsidP="00D83781">
      <w:pPr>
        <w:jc w:val="center"/>
        <w:rPr>
          <w:rFonts w:ascii="Times New Roman" w:hAnsi="Times New Roman"/>
        </w:rPr>
      </w:pPr>
      <w:r w:rsidRPr="00D83781">
        <w:rPr>
          <w:rFonts w:ascii="Times New Roman" w:hAnsi="Times New Roman"/>
          <w:noProof/>
        </w:rPr>
        <w:lastRenderedPageBreak/>
        <w:drawing>
          <wp:inline distT="0" distB="0" distL="0" distR="0" wp14:anchorId="185C70AA" wp14:editId="5E4E7A5F">
            <wp:extent cx="3913505" cy="3898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3505" cy="3898900"/>
                    </a:xfrm>
                    <a:prstGeom prst="rect">
                      <a:avLst/>
                    </a:prstGeom>
                    <a:noFill/>
                    <a:ln>
                      <a:noFill/>
                    </a:ln>
                  </pic:spPr>
                </pic:pic>
              </a:graphicData>
            </a:graphic>
          </wp:inline>
        </w:drawing>
      </w:r>
    </w:p>
    <w:p w14:paraId="0C6AD0BE" w14:textId="77777777" w:rsidR="00D83781" w:rsidRDefault="00D83781" w:rsidP="00383256">
      <w:pPr>
        <w:rPr>
          <w:rFonts w:ascii="Times New Roman" w:hAnsi="Times New Roman"/>
        </w:rPr>
      </w:pPr>
    </w:p>
    <w:p w14:paraId="56B96EC6" w14:textId="09E2D6C1" w:rsidR="00D83781" w:rsidRDefault="00D83781" w:rsidP="00383256">
      <w:pPr>
        <w:rPr>
          <w:rFonts w:ascii="Times New Roman" w:hAnsi="Times New Roman"/>
        </w:rPr>
        <w:sectPr w:rsidR="00D83781" w:rsidSect="000C0EE8">
          <w:pgSz w:w="12240" w:h="15840" w:code="1"/>
          <w:pgMar w:top="1440" w:right="1440" w:bottom="1440" w:left="1440" w:header="720" w:footer="720" w:gutter="0"/>
          <w:pgNumType w:start="1"/>
          <w:cols w:space="720"/>
          <w:docGrid w:linePitch="326" w:charSpace="-6350"/>
        </w:sectPr>
      </w:pPr>
    </w:p>
    <w:bookmarkStart w:id="1" w:name="_Toc167100161"/>
    <w:p w14:paraId="22DB8E0E" w14:textId="0D6E940E" w:rsidR="00463B95" w:rsidRDefault="00000000" w:rsidP="00B55FEF">
      <w:pPr>
        <w:pStyle w:val="Heading1"/>
      </w:pPr>
      <w:sdt>
        <w:sdtPr>
          <w:id w:val="-1548137497"/>
          <w:placeholder>
            <w:docPart w:val="13ED39C8486B4E709B157DA8ADC972EC"/>
          </w:placeholder>
          <w:temporary/>
          <w:showingPlcHdr/>
          <w15:appearance w15:val="hidden"/>
        </w:sdtPr>
        <w:sdtContent>
          <w:r w:rsidR="00463B95" w:rsidRPr="00B55FEF">
            <w:rPr>
              <w:rStyle w:val="PlaceholderText"/>
              <w:color w:val="auto"/>
            </w:rPr>
            <w:t>[Chapter 2]</w:t>
          </w:r>
        </w:sdtContent>
      </w:sdt>
      <w:r w:rsidR="00463B95" w:rsidRPr="00B55FEF">
        <w:t xml:space="preserve"> — </w:t>
      </w:r>
      <w:sdt>
        <w:sdtPr>
          <w:id w:val="1663034333"/>
          <w:placeholder>
            <w:docPart w:val="D06A71B66C044A4EA4DBA9C6FC2F705F"/>
          </w:placeholder>
          <w15:appearance w15:val="hidden"/>
        </w:sdtPr>
        <w:sdtContent>
          <w:r w:rsidR="00383256">
            <w:t>Unicorporated</w:t>
          </w:r>
        </w:sdtContent>
      </w:sdt>
      <w:bookmarkEnd w:id="1"/>
    </w:p>
    <w:p w14:paraId="1B824886" w14:textId="77777777" w:rsidR="00383256" w:rsidRPr="00383256" w:rsidRDefault="00383256" w:rsidP="009A3EEB">
      <w:pPr>
        <w:jc w:val="center"/>
        <w:rPr>
          <w:rFonts w:ascii="Times New Roman" w:hAnsi="Times New Roman"/>
        </w:rPr>
      </w:pPr>
      <w:r w:rsidRPr="00383256">
        <w:rPr>
          <w:rFonts w:ascii="Times New Roman" w:hAnsi="Times New Roman"/>
        </w:rPr>
        <w:t>Home, Circa Mid-1980s</w:t>
      </w:r>
    </w:p>
    <w:p w14:paraId="66C7E0EE" w14:textId="77777777" w:rsidR="00383256" w:rsidRDefault="00383256" w:rsidP="00383256">
      <w:pPr>
        <w:rPr>
          <w:rFonts w:ascii="Times New Roman" w:hAnsi="Times New Roman"/>
        </w:rPr>
      </w:pPr>
    </w:p>
    <w:p w14:paraId="338D0273" w14:textId="23A6C098" w:rsidR="00D83781" w:rsidRPr="00383256" w:rsidRDefault="00D83781" w:rsidP="00504829">
      <w:pPr>
        <w:jc w:val="center"/>
        <w:rPr>
          <w:rFonts w:ascii="Times New Roman" w:hAnsi="Times New Roman"/>
        </w:rPr>
      </w:pPr>
      <w:r w:rsidRPr="00D83781">
        <w:rPr>
          <w:rFonts w:ascii="Times New Roman" w:hAnsi="Times New Roman"/>
          <w:noProof/>
        </w:rPr>
        <w:drawing>
          <wp:inline distT="0" distB="0" distL="0" distR="0" wp14:anchorId="78F53EA0" wp14:editId="7E8DDEBC">
            <wp:extent cx="4447540" cy="4440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540" cy="4440555"/>
                    </a:xfrm>
                    <a:prstGeom prst="rect">
                      <a:avLst/>
                    </a:prstGeom>
                    <a:noFill/>
                    <a:ln>
                      <a:noFill/>
                    </a:ln>
                  </pic:spPr>
                </pic:pic>
              </a:graphicData>
            </a:graphic>
          </wp:inline>
        </w:drawing>
      </w:r>
    </w:p>
    <w:p w14:paraId="1D0CF29D" w14:textId="77777777" w:rsidR="00383256" w:rsidRPr="00383256" w:rsidRDefault="00383256" w:rsidP="00383256">
      <w:pPr>
        <w:rPr>
          <w:rFonts w:ascii="Times New Roman" w:hAnsi="Times New Roman"/>
        </w:rPr>
      </w:pPr>
    </w:p>
    <w:p w14:paraId="52EEC042" w14:textId="77777777" w:rsidR="00504829" w:rsidRDefault="00383256" w:rsidP="00383256">
      <w:pPr>
        <w:rPr>
          <w:rFonts w:ascii="Times New Roman" w:hAnsi="Times New Roman"/>
        </w:rPr>
      </w:pPr>
      <w:r w:rsidRPr="00FB4997">
        <w:rPr>
          <w:rFonts w:ascii="Times New Roman" w:hAnsi="Times New Roman"/>
          <w:sz w:val="36"/>
          <w:szCs w:val="36"/>
        </w:rPr>
        <w:t xml:space="preserve">I </w:t>
      </w:r>
      <w:r w:rsidRPr="00383256">
        <w:rPr>
          <w:rFonts w:ascii="Times New Roman" w:hAnsi="Times New Roman"/>
        </w:rPr>
        <w:t xml:space="preserve">was nurtured in the serene expanse of the Northwoods of Wisconsin, within the unincorporated bounds of a quaint town known as Dancy. This community, steeped in charm, clings to its historical roots, proudly showcasing an aged train depot, a schoolhouse, a general store, and a saloon, all remnants from the twilight of the 1880s. Positioned on the fringe of the George W. </w:t>
      </w:r>
    </w:p>
    <w:p w14:paraId="7671CCE9" w14:textId="77777777" w:rsidR="00504829" w:rsidRDefault="00504829" w:rsidP="00383256">
      <w:pPr>
        <w:rPr>
          <w:rFonts w:ascii="Times New Roman" w:hAnsi="Times New Roman"/>
        </w:rPr>
      </w:pPr>
    </w:p>
    <w:p w14:paraId="0FD5031F" w14:textId="77777777" w:rsidR="00504829" w:rsidRDefault="00504829" w:rsidP="00383256">
      <w:pPr>
        <w:rPr>
          <w:rFonts w:ascii="Times New Roman" w:hAnsi="Times New Roman"/>
        </w:rPr>
      </w:pPr>
      <w:r>
        <w:rPr>
          <w:rFonts w:ascii="Times New Roman" w:hAnsi="Times New Roman"/>
        </w:rPr>
        <w:tab/>
      </w:r>
    </w:p>
    <w:p w14:paraId="14C436F2" w14:textId="79E57BDF" w:rsid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Mead State Wildlife Area, Dancy is cradled atop a foundation of granite and quartz, interlaced with lakes and hidden rivers beneath its surface, casting a mysterious, almost otherworldly glow over the town.</w:t>
      </w:r>
    </w:p>
    <w:p w14:paraId="05DD54A3" w14:textId="77777777" w:rsidR="009A3EEB" w:rsidRPr="00383256" w:rsidRDefault="009A3EEB" w:rsidP="00383256">
      <w:pPr>
        <w:rPr>
          <w:rFonts w:ascii="Times New Roman" w:hAnsi="Times New Roman"/>
        </w:rPr>
      </w:pPr>
    </w:p>
    <w:p w14:paraId="467CA773" w14:textId="5E5550ED" w:rsid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Spanning an impressive expanse of over 33,000 acres, the George W. Mead State Wildlife Area emerges as a sanctuary of unparalleled natural beauty, home to 273 cataloged species of birds, alongside a diverse array of mammals, reptiles, amphibians, and insects. Nestled amidst this vast natural treasury, I was fortunate to grow up with more than 80 miles of hiking and recreational trails as my backyard playground, where I cultivated a deep respect and adoration for the splendor of the natural world from a tender age.</w:t>
      </w:r>
    </w:p>
    <w:p w14:paraId="32D23E05" w14:textId="77777777" w:rsidR="009E0606" w:rsidRPr="00383256" w:rsidRDefault="009E0606" w:rsidP="00383256">
      <w:pPr>
        <w:rPr>
          <w:rFonts w:ascii="Times New Roman" w:hAnsi="Times New Roman"/>
        </w:rPr>
      </w:pPr>
    </w:p>
    <w:p w14:paraId="3730AFD5" w14:textId="0A0E7163" w:rsid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Yet, beneath its picturesque surface, local lore whispers of curses that shroud the land, with admonitions to vacate the woods before the descent of twilight. The phrase "foggy in the boggy" has become a cautious mantra among the residents, a warning to be wary of both wildlife and phantoms that lurk in the fields as daylight fades.</w:t>
      </w:r>
    </w:p>
    <w:p w14:paraId="2585AAA0" w14:textId="77777777" w:rsidR="009A3EEB" w:rsidRPr="00383256" w:rsidRDefault="009A3EEB" w:rsidP="00383256">
      <w:pPr>
        <w:rPr>
          <w:rFonts w:ascii="Times New Roman" w:hAnsi="Times New Roman"/>
        </w:rPr>
      </w:pPr>
    </w:p>
    <w:p w14:paraId="61D65C0A" w14:textId="67209BE9" w:rsid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 xml:space="preserve">Dancy and its surroundings are steeped in a tumultuous history, scarred by fierce conflicts over the stewardship of its natural resources, notably in the territories of Lake </w:t>
      </w:r>
      <w:proofErr w:type="spellStart"/>
      <w:r w:rsidR="00383256" w:rsidRPr="00383256">
        <w:rPr>
          <w:rFonts w:ascii="Times New Roman" w:hAnsi="Times New Roman"/>
        </w:rPr>
        <w:t>DuBay</w:t>
      </w:r>
      <w:proofErr w:type="spellEnd"/>
      <w:r w:rsidR="00383256" w:rsidRPr="00383256">
        <w:rPr>
          <w:rFonts w:ascii="Times New Roman" w:hAnsi="Times New Roman"/>
        </w:rPr>
        <w:t xml:space="preserve">, Knowlton, </w:t>
      </w:r>
      <w:proofErr w:type="spellStart"/>
      <w:r w:rsidR="00383256" w:rsidRPr="00383256">
        <w:rPr>
          <w:rFonts w:ascii="Times New Roman" w:hAnsi="Times New Roman"/>
        </w:rPr>
        <w:t>Eau</w:t>
      </w:r>
      <w:proofErr w:type="spellEnd"/>
      <w:r w:rsidR="00383256" w:rsidRPr="00383256">
        <w:rPr>
          <w:rFonts w:ascii="Times New Roman" w:hAnsi="Times New Roman"/>
        </w:rPr>
        <w:t xml:space="preserve"> </w:t>
      </w:r>
      <w:proofErr w:type="spellStart"/>
      <w:r w:rsidR="00383256" w:rsidRPr="00383256">
        <w:rPr>
          <w:rFonts w:ascii="Times New Roman" w:hAnsi="Times New Roman"/>
        </w:rPr>
        <w:t>Pleine</w:t>
      </w:r>
      <w:proofErr w:type="spellEnd"/>
      <w:r w:rsidR="00383256" w:rsidRPr="00383256">
        <w:rPr>
          <w:rFonts w:ascii="Times New Roman" w:hAnsi="Times New Roman"/>
        </w:rPr>
        <w:t>, George W. Mead, and Rozellville. This land also serves as a crucial stopover for migrating birds and a haven for owls, the enigmatic denizens capable of coexisting with the spirits that roam these woods.</w:t>
      </w:r>
    </w:p>
    <w:p w14:paraId="662B7B00" w14:textId="77777777" w:rsidR="009A3EEB" w:rsidRPr="00383256" w:rsidRDefault="009A3EEB" w:rsidP="00383256">
      <w:pPr>
        <w:rPr>
          <w:rFonts w:ascii="Times New Roman" w:hAnsi="Times New Roman"/>
        </w:rPr>
      </w:pPr>
    </w:p>
    <w:p w14:paraId="12DFFA7A" w14:textId="77777777" w:rsidR="00504829" w:rsidRDefault="009A3EEB" w:rsidP="00383256">
      <w:pPr>
        <w:rPr>
          <w:rFonts w:ascii="Times New Roman" w:hAnsi="Times New Roman"/>
        </w:rPr>
      </w:pPr>
      <w:r>
        <w:rPr>
          <w:rFonts w:ascii="Times New Roman" w:hAnsi="Times New Roman"/>
        </w:rPr>
        <w:tab/>
      </w:r>
    </w:p>
    <w:p w14:paraId="7795C76B" w14:textId="5AF32CE0" w:rsidR="00383256" w:rsidRDefault="00504829" w:rsidP="00383256">
      <w:pPr>
        <w:rPr>
          <w:rFonts w:ascii="Times New Roman" w:hAnsi="Times New Roman"/>
        </w:rPr>
      </w:pPr>
      <w:r>
        <w:rPr>
          <w:rFonts w:ascii="Times New Roman" w:hAnsi="Times New Roman"/>
        </w:rPr>
        <w:tab/>
      </w:r>
      <w:r w:rsidR="00383256" w:rsidRPr="00383256">
        <w:rPr>
          <w:rFonts w:ascii="Times New Roman" w:hAnsi="Times New Roman"/>
        </w:rPr>
        <w:t xml:space="preserve">Beyond the embrace of the wilderness, Lake </w:t>
      </w:r>
      <w:proofErr w:type="spellStart"/>
      <w:r w:rsidR="00383256" w:rsidRPr="00383256">
        <w:rPr>
          <w:rFonts w:ascii="Times New Roman" w:hAnsi="Times New Roman"/>
        </w:rPr>
        <w:t>DuBay</w:t>
      </w:r>
      <w:proofErr w:type="spellEnd"/>
      <w:r w:rsidR="00383256" w:rsidRPr="00383256">
        <w:rPr>
          <w:rFonts w:ascii="Times New Roman" w:hAnsi="Times New Roman"/>
        </w:rPr>
        <w:t xml:space="preserve"> offered a scenic backdrop to my childhood, with its sprawling waters and hydroelectric dam fueling countless memories of family, friendship, and first forays into love at the </w:t>
      </w:r>
      <w:proofErr w:type="spellStart"/>
      <w:r w:rsidR="00383256" w:rsidRPr="00383256">
        <w:rPr>
          <w:rFonts w:ascii="Times New Roman" w:hAnsi="Times New Roman"/>
        </w:rPr>
        <w:t>DuBay</w:t>
      </w:r>
      <w:proofErr w:type="spellEnd"/>
      <w:r w:rsidR="00383256" w:rsidRPr="00383256">
        <w:rPr>
          <w:rFonts w:ascii="Times New Roman" w:hAnsi="Times New Roman"/>
        </w:rPr>
        <w:t xml:space="preserve"> Park.</w:t>
      </w:r>
    </w:p>
    <w:p w14:paraId="703C780A" w14:textId="77777777" w:rsidR="009A3EEB" w:rsidRPr="00383256" w:rsidRDefault="009A3EEB" w:rsidP="00383256">
      <w:pPr>
        <w:rPr>
          <w:rFonts w:ascii="Times New Roman" w:hAnsi="Times New Roman"/>
        </w:rPr>
      </w:pPr>
    </w:p>
    <w:p w14:paraId="48104144" w14:textId="42DF4A9D" w:rsid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The journey along Highway E unveils the eco-conscious efforts of Ocean Spray Cranberries farming alongside the awe-inspiring spectacle of the dam. Witnessing the unleashed power of water as the gates open remains an entrancing experience, a testament to the harmonious balance between human ingenuity and the natural world.</w:t>
      </w:r>
    </w:p>
    <w:p w14:paraId="60213826" w14:textId="77777777" w:rsidR="009A3EEB" w:rsidRPr="00383256" w:rsidRDefault="009A3EEB" w:rsidP="00383256">
      <w:pPr>
        <w:rPr>
          <w:rFonts w:ascii="Times New Roman" w:hAnsi="Times New Roman"/>
        </w:rPr>
      </w:pPr>
    </w:p>
    <w:p w14:paraId="32A4AF09" w14:textId="0B3E529D" w:rsidR="00383256" w:rsidRP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Dancy is a nexus of renewable energy, set against the backdrop of Marathon County's quartz-rich terrain, with the historical railway and a church contributing their unique essence to the town's character and its paranormal mystique.</w:t>
      </w:r>
    </w:p>
    <w:p w14:paraId="72DBC43C" w14:textId="70F401E3" w:rsidR="00383256" w:rsidRDefault="009A3EEB" w:rsidP="00383256">
      <w:pPr>
        <w:rPr>
          <w:rFonts w:ascii="Times New Roman" w:hAnsi="Times New Roman"/>
        </w:rPr>
      </w:pPr>
      <w:r>
        <w:rPr>
          <w:rFonts w:ascii="Times New Roman" w:hAnsi="Times New Roman"/>
        </w:rPr>
        <w:tab/>
      </w:r>
      <w:r w:rsidR="00383256" w:rsidRPr="00383256">
        <w:rPr>
          <w:rFonts w:ascii="Times New Roman" w:hAnsi="Times New Roman"/>
        </w:rPr>
        <w:t>The Victorian home that cradled my upbringing, known to many as the Blacksmith Shop, stands as a monument to history, its architecture defying the passage of time. Anchored at the crossroads of unseen forces, this property emerges as a beacon of mysterious energies.</w:t>
      </w:r>
    </w:p>
    <w:p w14:paraId="7C0A8A6D" w14:textId="77777777" w:rsidR="009A3EEB" w:rsidRPr="00383256" w:rsidRDefault="009A3EEB" w:rsidP="00383256">
      <w:pPr>
        <w:rPr>
          <w:rFonts w:ascii="Times New Roman" w:hAnsi="Times New Roman"/>
        </w:rPr>
      </w:pPr>
    </w:p>
    <w:p w14:paraId="74041513" w14:textId="46A21AB6" w:rsidR="00383256" w:rsidRDefault="009E0606" w:rsidP="00383256">
      <w:pPr>
        <w:rPr>
          <w:rFonts w:ascii="Times New Roman" w:hAnsi="Times New Roman"/>
        </w:rPr>
      </w:pPr>
      <w:r>
        <w:rPr>
          <w:rFonts w:ascii="Times New Roman" w:hAnsi="Times New Roman"/>
        </w:rPr>
        <w:tab/>
      </w:r>
      <w:r w:rsidR="00383256" w:rsidRPr="00383256">
        <w:rPr>
          <w:rFonts w:ascii="Times New Roman" w:hAnsi="Times New Roman"/>
        </w:rPr>
        <w:t>In "Stories of Mirrors," I aim to unravel the intricate history of Dancy, seeking explanations for the phenomena that permeate this land. Could the origins of these occurrences lie within the area itself, the storied walls of my childhood home, or perhaps in something as mundane as black mold?</w:t>
      </w:r>
    </w:p>
    <w:p w14:paraId="710A0BAF" w14:textId="77777777" w:rsidR="009A3EEB" w:rsidRPr="00383256" w:rsidRDefault="009A3EEB" w:rsidP="00383256">
      <w:pPr>
        <w:rPr>
          <w:rFonts w:ascii="Times New Roman" w:hAnsi="Times New Roman"/>
        </w:rPr>
      </w:pPr>
    </w:p>
    <w:p w14:paraId="364A2B73" w14:textId="77777777" w:rsidR="00504829" w:rsidRDefault="009E0606" w:rsidP="00383256">
      <w:pPr>
        <w:rPr>
          <w:rFonts w:ascii="Times New Roman" w:hAnsi="Times New Roman"/>
        </w:rPr>
      </w:pPr>
      <w:r>
        <w:rPr>
          <w:rFonts w:ascii="Times New Roman" w:hAnsi="Times New Roman"/>
        </w:rPr>
        <w:lastRenderedPageBreak/>
        <w:tab/>
      </w:r>
    </w:p>
    <w:p w14:paraId="62590C82" w14:textId="77777777" w:rsidR="00504829" w:rsidRDefault="00504829" w:rsidP="00383256">
      <w:pPr>
        <w:rPr>
          <w:rFonts w:ascii="Times New Roman" w:hAnsi="Times New Roman"/>
        </w:rPr>
      </w:pPr>
    </w:p>
    <w:p w14:paraId="08CC11C6" w14:textId="0D41D0EA" w:rsidR="00383256" w:rsidRDefault="00504829" w:rsidP="00383256">
      <w:pPr>
        <w:rPr>
          <w:rFonts w:ascii="Times New Roman" w:hAnsi="Times New Roman"/>
        </w:rPr>
        <w:sectPr w:rsidR="00383256" w:rsidSect="00B76BB3">
          <w:pgSz w:w="12240" w:h="15840" w:code="1"/>
          <w:pgMar w:top="1440" w:right="1440" w:bottom="1440" w:left="1440" w:header="720" w:footer="720" w:gutter="0"/>
          <w:cols w:space="720"/>
          <w:docGrid w:linePitch="326" w:charSpace="-6350"/>
        </w:sectPr>
      </w:pPr>
      <w:r>
        <w:rPr>
          <w:rFonts w:ascii="Times New Roman" w:hAnsi="Times New Roman"/>
        </w:rPr>
        <w:tab/>
      </w:r>
      <w:r w:rsidR="00383256" w:rsidRPr="00383256">
        <w:rPr>
          <w:rFonts w:ascii="Times New Roman" w:hAnsi="Times New Roman"/>
        </w:rPr>
        <w:t xml:space="preserve">Or was it — the male spirit that presides over this land deliberately called upon my </w:t>
      </w:r>
      <w:proofErr w:type="gramStart"/>
      <w:r w:rsidR="00383256" w:rsidRPr="00383256">
        <w:rPr>
          <w:rFonts w:ascii="Times New Roman" w:hAnsi="Times New Roman"/>
        </w:rPr>
        <w:t>Mother</w:t>
      </w:r>
      <w:proofErr w:type="gramEnd"/>
      <w:r w:rsidR="00383256" w:rsidRPr="00383256">
        <w:rPr>
          <w:rFonts w:ascii="Times New Roman" w:hAnsi="Times New Roman"/>
        </w:rPr>
        <w:t>. It is a phenomenon not unheard of, for sacred spaces often seek out families to fill their embrace, and our home, imbued with such spiritual connections, stands as a testament to this ancient, invisible bond.</w:t>
      </w:r>
    </w:p>
    <w:bookmarkStart w:id="2" w:name="_Toc167100162"/>
    <w:p w14:paraId="17D27CC0" w14:textId="23E3C029" w:rsidR="00463B95" w:rsidRDefault="00000000" w:rsidP="00B55FEF">
      <w:pPr>
        <w:pStyle w:val="Heading1"/>
      </w:pPr>
      <w:sdt>
        <w:sdtPr>
          <w:id w:val="-196394112"/>
          <w:placeholder>
            <w:docPart w:val="28F041E44E8C42AB8BEB6340C1F3A8AE"/>
          </w:placeholder>
          <w:temporary/>
          <w:showingPlcHdr/>
          <w15:appearance w15:val="hidden"/>
        </w:sdtPr>
        <w:sdtContent>
          <w:r w:rsidR="00463B95" w:rsidRPr="00B55FEF">
            <w:rPr>
              <w:rStyle w:val="PlaceholderText"/>
              <w:color w:val="auto"/>
            </w:rPr>
            <w:t>[Chapter 3]</w:t>
          </w:r>
        </w:sdtContent>
      </w:sdt>
      <w:r w:rsidR="00463B95" w:rsidRPr="00B55FEF">
        <w:t xml:space="preserve"> — </w:t>
      </w:r>
      <w:sdt>
        <w:sdtPr>
          <w:id w:val="2056887932"/>
          <w:placeholder>
            <w:docPart w:val="2834B3B66FEF459EA00F27592814E4EC"/>
          </w:placeholder>
          <w15:appearance w15:val="hidden"/>
        </w:sdtPr>
        <w:sdtContent>
          <w:r w:rsidR="00383256">
            <w:t>Divining Glass</w:t>
          </w:r>
        </w:sdtContent>
      </w:sdt>
      <w:bookmarkEnd w:id="2"/>
    </w:p>
    <w:p w14:paraId="618CE13E" w14:textId="77777777" w:rsidR="00383256" w:rsidRDefault="00383256" w:rsidP="009A3EEB">
      <w:pPr>
        <w:jc w:val="center"/>
      </w:pPr>
      <w:r>
        <w:t>April 1985</w:t>
      </w:r>
    </w:p>
    <w:p w14:paraId="74AA00D4" w14:textId="77777777" w:rsidR="00383256" w:rsidRDefault="00383256" w:rsidP="00383256"/>
    <w:p w14:paraId="41B6EBC1" w14:textId="77777777" w:rsidR="00504829" w:rsidRDefault="00504829" w:rsidP="00383256"/>
    <w:p w14:paraId="24D94067" w14:textId="77777777" w:rsidR="00504829" w:rsidRDefault="00504829" w:rsidP="00383256"/>
    <w:p w14:paraId="3663248D" w14:textId="77777777" w:rsidR="00504829" w:rsidRDefault="00504829" w:rsidP="00383256"/>
    <w:p w14:paraId="38EEC824" w14:textId="77777777" w:rsidR="00383256" w:rsidRDefault="00383256" w:rsidP="00383256"/>
    <w:p w14:paraId="3B80E21F" w14:textId="4AC31362" w:rsidR="00383256" w:rsidRDefault="00383256" w:rsidP="00383256">
      <w:r w:rsidRPr="00FB4997">
        <w:rPr>
          <w:sz w:val="36"/>
          <w:szCs w:val="36"/>
        </w:rPr>
        <w:t>A</w:t>
      </w:r>
      <w:r w:rsidR="00FB4997" w:rsidRPr="00FB4997">
        <w:rPr>
          <w:sz w:val="36"/>
          <w:szCs w:val="36"/>
        </w:rPr>
        <w:t>T</w:t>
      </w:r>
      <w:r>
        <w:t xml:space="preserve"> the time, my family was renting an old farmhouse on Curve Road, just outside of Mosinee, Wisconsin. Before we moved in, the place had a rather unusual history - it used to be a snake farm. The previous owner, a redneck of sorts, decided to give up raising serpents and released some of them in the dirt cellar while letting the rest roam freely on the property.</w:t>
      </w:r>
    </w:p>
    <w:p w14:paraId="5A6F9F52" w14:textId="77777777" w:rsidR="00383256" w:rsidRDefault="00383256" w:rsidP="00383256">
      <w:r>
        <w:t xml:space="preserve"> </w:t>
      </w:r>
    </w:p>
    <w:p w14:paraId="073FE163" w14:textId="296F272C" w:rsidR="00383256" w:rsidRDefault="009A3EEB" w:rsidP="00383256">
      <w:r>
        <w:tab/>
      </w:r>
      <w:r w:rsidR="00383256">
        <w:t xml:space="preserve">My mother was determined to find a different home, wanting to get away from the </w:t>
      </w:r>
      <w:proofErr w:type="spellStart"/>
      <w:r w:rsidR="00383256">
        <w:t>Hainey</w:t>
      </w:r>
      <w:proofErr w:type="spellEnd"/>
      <w:r w:rsidR="00383256">
        <w:t xml:space="preserve"> place as soon as possible.</w:t>
      </w:r>
    </w:p>
    <w:p w14:paraId="283E7A5C" w14:textId="77777777" w:rsidR="009A3EEB" w:rsidRPr="00AE40E9" w:rsidRDefault="009A3EEB" w:rsidP="009A3EEB">
      <w:pPr>
        <w:pStyle w:val="NewScene"/>
        <w:rPr>
          <w:color w:val="000000"/>
        </w:rPr>
      </w:pPr>
      <w:r w:rsidRPr="00AE40E9">
        <w:t>#</w:t>
      </w:r>
    </w:p>
    <w:p w14:paraId="41E3F831" w14:textId="77777777" w:rsidR="00504829" w:rsidRDefault="00383256" w:rsidP="00383256">
      <w:r>
        <w:t xml:space="preserve">I was only four years old, sitting in the back seat of the Bronco on the passenger side, behind my mother, who kept an eye on my one-year-old sister. My father was driving, and the car hummed quietly as it traveled down the familiar road, heading home for the first time. We slowed down on Highway 34 South, turned right onto Hwy County C, and clapped over the railroad tracks before making another right onto Old Dancy Road. Our new home stood as the third house on the left, a majestic white Victorian house with a weathered wood exterior, decorative trim, a </w:t>
      </w:r>
    </w:p>
    <w:p w14:paraId="04FED16C" w14:textId="77777777" w:rsidR="00504829" w:rsidRDefault="00504829" w:rsidP="00383256"/>
    <w:p w14:paraId="442389F0" w14:textId="61B55806" w:rsidR="00383256" w:rsidRDefault="00383256" w:rsidP="00383256">
      <w:r>
        <w:t>steep multi-faceted roof, and a one-story wrap-around porch surrounded by a moat of purple lilacs and green land. My mother was immediately enchanted by the property, knowing it would provide the space she needed to care for her family. When my father turned off the truck, the owner of the property, Jim, greeted us, dressed in what appeared to be a Hunter S. Thompson drug collection outfit, complete with an Archangel Michael pendant.</w:t>
      </w:r>
    </w:p>
    <w:p w14:paraId="226F968E" w14:textId="77777777" w:rsidR="00383256" w:rsidRDefault="00383256" w:rsidP="00383256">
      <w:r>
        <w:t xml:space="preserve"> </w:t>
      </w:r>
    </w:p>
    <w:p w14:paraId="0A1ECB75" w14:textId="09BA1793" w:rsidR="00D83781" w:rsidRDefault="00D83781" w:rsidP="00D83781">
      <w:pPr>
        <w:jc w:val="center"/>
      </w:pPr>
      <w:r w:rsidRPr="00D83781">
        <w:rPr>
          <w:noProof/>
        </w:rPr>
        <w:drawing>
          <wp:inline distT="0" distB="0" distL="0" distR="0" wp14:anchorId="44837B50" wp14:editId="556473C4">
            <wp:extent cx="3343275" cy="43891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3275" cy="4389120"/>
                    </a:xfrm>
                    <a:prstGeom prst="rect">
                      <a:avLst/>
                    </a:prstGeom>
                    <a:noFill/>
                    <a:ln>
                      <a:noFill/>
                    </a:ln>
                  </pic:spPr>
                </pic:pic>
              </a:graphicData>
            </a:graphic>
          </wp:inline>
        </w:drawing>
      </w:r>
    </w:p>
    <w:p w14:paraId="2DEF7B50" w14:textId="7FE8D7CF" w:rsidR="00383256" w:rsidRDefault="009A3EEB" w:rsidP="00383256">
      <w:r>
        <w:tab/>
      </w:r>
      <w:r w:rsidR="00383256">
        <w:t>Jim introduced himself with a chuckle, saying, "Hello folks, I'm the gatekeeper. Let's go in and take a look."</w:t>
      </w:r>
    </w:p>
    <w:p w14:paraId="575A689A" w14:textId="77777777" w:rsidR="00383256" w:rsidRDefault="00383256" w:rsidP="00383256">
      <w:r>
        <w:t xml:space="preserve"> </w:t>
      </w:r>
    </w:p>
    <w:p w14:paraId="726FBFDE" w14:textId="77777777" w:rsidR="00504829" w:rsidRDefault="009A3EEB" w:rsidP="00383256">
      <w:r>
        <w:lastRenderedPageBreak/>
        <w:tab/>
      </w:r>
    </w:p>
    <w:p w14:paraId="426BD328" w14:textId="3517F070" w:rsidR="00383256" w:rsidRDefault="00383256" w:rsidP="00383256">
      <w:r>
        <w:t xml:space="preserve">We all entered through the back porch as Jim began to explain the details of the house. He informed us that the house was old, and though some parts of the electricity had been updated, not all rooms had access to it. The plumbing required careful use, as it was installed after the house was constructed and located in a closet off the kitchen. He also mentioned a 2-seater </w:t>
      </w:r>
      <w:proofErr w:type="gramStart"/>
      <w:r>
        <w:t>shitter</w:t>
      </w:r>
      <w:proofErr w:type="gramEnd"/>
      <w:r>
        <w:t xml:space="preserve"> outside on the property for use. Jim humorously added that the house would slightly move when the train passed by on the nearby railroad tracks, and that the basement would have a puddle of water each spring in the back corner. He emphasized the importance of staying indoors when the nearby granite and quartz pit was blasting to avoid any rock debris.</w:t>
      </w:r>
    </w:p>
    <w:p w14:paraId="3D907EFF" w14:textId="77777777" w:rsidR="00383256" w:rsidRDefault="00383256" w:rsidP="00383256">
      <w:r>
        <w:t xml:space="preserve"> </w:t>
      </w:r>
    </w:p>
    <w:p w14:paraId="6B64D1D4" w14:textId="42B40686" w:rsidR="00383256" w:rsidRDefault="009A3EEB" w:rsidP="00383256">
      <w:r>
        <w:tab/>
      </w:r>
      <w:r w:rsidR="00383256">
        <w:t>As my father inquired about the neighbors, Jim smiled and shared some colorful descriptions. He mentioned some interesting characters living up the road, referring to them as "crazy Indians" with dream catchers, wind chimes, and beer cans everywhere. Despite their rowdiness, he assured us that they were good folks. Jim also spoke of another neighbor living two houses down with a young girl, all part of the backwoods community.</w:t>
      </w:r>
    </w:p>
    <w:p w14:paraId="15D2A003" w14:textId="77777777" w:rsidR="00383256" w:rsidRDefault="00383256" w:rsidP="00383256">
      <w:r>
        <w:t xml:space="preserve"> </w:t>
      </w:r>
    </w:p>
    <w:p w14:paraId="314A852C" w14:textId="77777777" w:rsidR="00504829" w:rsidRDefault="009A3EEB" w:rsidP="00383256">
      <w:r>
        <w:tab/>
      </w:r>
      <w:r w:rsidR="00383256">
        <w:t xml:space="preserve">While Jim and my parents were conversing, I couldn't resist exploring the house on my own. I ran through the first floor and into the front parlor, where </w:t>
      </w:r>
      <w:proofErr w:type="gramStart"/>
      <w:r w:rsidR="00383256">
        <w:t>emerald green</w:t>
      </w:r>
      <w:proofErr w:type="gramEnd"/>
      <w:r w:rsidR="00383256">
        <w:t xml:space="preserve"> wallpaper adorned the walls, decorated with white and pink flowers. Looking out of the handmade glass window with lead panes, I noticed the illusion of rippling water on the railroad tracks as the train passed by. A doorway off the parlor led to the entrance hall, taking me upstairs to a prepossessing tower room. Brown wallpaper with white and yellow flowers adorned this chamber, along with a walk-in closet and the entryway to the attic. Three separate windows </w:t>
      </w:r>
    </w:p>
    <w:p w14:paraId="43886EEC" w14:textId="77777777" w:rsidR="00504829" w:rsidRDefault="00504829" w:rsidP="00383256"/>
    <w:p w14:paraId="4C515F71" w14:textId="12E3AD9F" w:rsidR="00383256" w:rsidRDefault="00383256" w:rsidP="00383256">
      <w:r>
        <w:t>faced south, between the first and second window from the left, on the wall, an antiqued gold rectangle mirror with carved wood trim caught my eye.</w:t>
      </w:r>
    </w:p>
    <w:p w14:paraId="68C74F69" w14:textId="77777777" w:rsidR="00383256" w:rsidRDefault="00383256" w:rsidP="00383256">
      <w:r>
        <w:t xml:space="preserve"> </w:t>
      </w:r>
    </w:p>
    <w:p w14:paraId="16FB7782" w14:textId="7A1761FD" w:rsidR="00D83781" w:rsidRDefault="00D83781" w:rsidP="00D83781">
      <w:pPr>
        <w:jc w:val="center"/>
      </w:pPr>
      <w:r w:rsidRPr="00D83781">
        <w:rPr>
          <w:noProof/>
        </w:rPr>
        <w:drawing>
          <wp:inline distT="0" distB="0" distL="0" distR="0" wp14:anchorId="264631D5" wp14:editId="45341506">
            <wp:extent cx="3994150" cy="38112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4150" cy="3811270"/>
                    </a:xfrm>
                    <a:prstGeom prst="rect">
                      <a:avLst/>
                    </a:prstGeom>
                    <a:noFill/>
                    <a:ln>
                      <a:noFill/>
                    </a:ln>
                  </pic:spPr>
                </pic:pic>
              </a:graphicData>
            </a:graphic>
          </wp:inline>
        </w:drawing>
      </w:r>
    </w:p>
    <w:p w14:paraId="3BA7F2BC" w14:textId="77777777" w:rsidR="00504829" w:rsidRDefault="009A3EEB" w:rsidP="00383256">
      <w:r>
        <w:tab/>
      </w:r>
    </w:p>
    <w:p w14:paraId="413E556C" w14:textId="2D64752B" w:rsidR="00383256" w:rsidRDefault="00504829" w:rsidP="00383256">
      <w:r>
        <w:tab/>
      </w:r>
      <w:r w:rsidR="00383256">
        <w:t>I stood before the mirror, the sunshine filling the room, when suddenly I heard footsteps in the hallway. As the footsteps reached the doorway of the bedroom, they stopped, but no one was there.</w:t>
      </w:r>
    </w:p>
    <w:p w14:paraId="70FDD200" w14:textId="77777777" w:rsidR="009A3EEB" w:rsidRDefault="009A3EEB" w:rsidP="009A3EEB">
      <w:pPr>
        <w:pStyle w:val="NewScene"/>
      </w:pPr>
      <w:r w:rsidRPr="00AE40E9">
        <w:t>#</w:t>
      </w:r>
    </w:p>
    <w:p w14:paraId="7DDE6C7F" w14:textId="77777777" w:rsidR="009E0606" w:rsidRPr="00AE40E9" w:rsidRDefault="009E0606" w:rsidP="009A3EEB">
      <w:pPr>
        <w:pStyle w:val="NewScene"/>
        <w:rPr>
          <w:color w:val="000000"/>
        </w:rPr>
      </w:pPr>
    </w:p>
    <w:p w14:paraId="77613856" w14:textId="77777777" w:rsidR="00504829" w:rsidRDefault="00504829" w:rsidP="00383256"/>
    <w:p w14:paraId="12A84FD3" w14:textId="77777777" w:rsidR="00504829" w:rsidRDefault="00504829" w:rsidP="00383256"/>
    <w:p w14:paraId="6D4A9095" w14:textId="4574D036" w:rsidR="00383256" w:rsidRDefault="00383256" w:rsidP="00383256">
      <w:r>
        <w:t xml:space="preserve">As we rode back to the </w:t>
      </w:r>
      <w:proofErr w:type="spellStart"/>
      <w:r>
        <w:t>Hainey</w:t>
      </w:r>
      <w:proofErr w:type="spellEnd"/>
      <w:r>
        <w:t xml:space="preserve"> place, crossing the lake, my dad turned on the radio. The new home needed some work, but it was undeniably magical.</w:t>
      </w:r>
    </w:p>
    <w:p w14:paraId="60998A2E" w14:textId="77777777" w:rsidR="00383256" w:rsidRDefault="00383256" w:rsidP="00383256">
      <w:r>
        <w:t xml:space="preserve"> </w:t>
      </w:r>
    </w:p>
    <w:p w14:paraId="7D56EFD5" w14:textId="546E4674" w:rsidR="00383256" w:rsidRDefault="009A3EEB" w:rsidP="00383256">
      <w:r>
        <w:tab/>
      </w:r>
      <w:r w:rsidR="00383256">
        <w:t xml:space="preserve">"What room are you going to </w:t>
      </w:r>
      <w:proofErr w:type="gramStart"/>
      <w:r w:rsidR="00383256">
        <w:t>choose,</w:t>
      </w:r>
      <w:proofErr w:type="gramEnd"/>
      <w:r w:rsidR="00383256">
        <w:t xml:space="preserve"> Erica?" my mom asked.</w:t>
      </w:r>
    </w:p>
    <w:p w14:paraId="0B3BB884" w14:textId="77777777" w:rsidR="00383256" w:rsidRDefault="00383256" w:rsidP="00383256">
      <w:r>
        <w:t xml:space="preserve"> </w:t>
      </w:r>
    </w:p>
    <w:p w14:paraId="0D22566E" w14:textId="2591C51B" w:rsidR="00383256" w:rsidRDefault="009A3EEB" w:rsidP="00383256">
      <w:r>
        <w:tab/>
      </w:r>
      <w:r w:rsidR="00383256">
        <w:t>As the older sister, I was given the responsibility of deciding which bedroom my sister Sarah and I would share. Mom and Dad would have their room, and the rest of the space would be for indoor farming.</w:t>
      </w:r>
    </w:p>
    <w:p w14:paraId="795A6F75" w14:textId="77777777" w:rsidR="00383256" w:rsidRDefault="00383256" w:rsidP="00383256">
      <w:r>
        <w:t xml:space="preserve"> </w:t>
      </w:r>
    </w:p>
    <w:p w14:paraId="1D72CFDF" w14:textId="6443650A" w:rsidR="00383256" w:rsidRDefault="009A3EEB" w:rsidP="00383256">
      <w:r>
        <w:tab/>
      </w:r>
      <w:r w:rsidR="00383256">
        <w:t>Mom turned around and looked at me in the back seat, asking, "You liked the room with the mirror, didn't you?"</w:t>
      </w:r>
    </w:p>
    <w:p w14:paraId="589D54EF" w14:textId="77777777" w:rsidR="00383256" w:rsidRDefault="00383256" w:rsidP="00383256">
      <w:r>
        <w:t xml:space="preserve"> </w:t>
      </w:r>
    </w:p>
    <w:p w14:paraId="16A6E45F" w14:textId="08880E5F" w:rsidR="00383256" w:rsidRDefault="009A3EEB" w:rsidP="00383256">
      <w:r>
        <w:tab/>
      </w:r>
      <w:r w:rsidR="00383256">
        <w:t>I nodded, replying softly, "Yes."</w:t>
      </w:r>
    </w:p>
    <w:p w14:paraId="2E388E84" w14:textId="77777777" w:rsidR="009E0606" w:rsidRDefault="009E0606" w:rsidP="00383256">
      <w:pPr>
        <w:sectPr w:rsidR="009E0606" w:rsidSect="00B76BB3">
          <w:pgSz w:w="12240" w:h="15840" w:code="1"/>
          <w:pgMar w:top="1440" w:right="1440" w:bottom="1440" w:left="1440" w:header="720" w:footer="720" w:gutter="0"/>
          <w:cols w:space="720"/>
          <w:docGrid w:linePitch="326" w:charSpace="-6350"/>
        </w:sectPr>
      </w:pPr>
    </w:p>
    <w:p w14:paraId="42BF1FB1" w14:textId="1C4D6BBE" w:rsidR="00383256" w:rsidRDefault="00383256" w:rsidP="00383256">
      <w:pPr>
        <w:pStyle w:val="Heading1"/>
      </w:pPr>
      <w:bookmarkStart w:id="3" w:name="_Toc167100163"/>
      <w:r>
        <w:lastRenderedPageBreak/>
        <w:t>[Chapter 4]</w:t>
      </w:r>
      <w:r w:rsidRPr="00B55FEF">
        <w:t xml:space="preserve"> — </w:t>
      </w:r>
      <w:sdt>
        <w:sdtPr>
          <w:id w:val="-974976661"/>
          <w:placeholder>
            <w:docPart w:val="73D3246479004085862CE2C72B534447"/>
          </w:placeholder>
          <w15:appearance w15:val="hidden"/>
        </w:sdtPr>
        <w:sdtContent>
          <w:r>
            <w:t>Fever</w:t>
          </w:r>
        </w:sdtContent>
      </w:sdt>
      <w:bookmarkEnd w:id="3"/>
    </w:p>
    <w:p w14:paraId="6451A116" w14:textId="77777777" w:rsidR="00383256" w:rsidRDefault="00383256" w:rsidP="009A3EEB">
      <w:pPr>
        <w:jc w:val="center"/>
      </w:pPr>
      <w:r>
        <w:t>Memorial Day Weekend, May 1985</w:t>
      </w:r>
    </w:p>
    <w:p w14:paraId="2A9DAA67" w14:textId="77777777" w:rsidR="00383256" w:rsidRDefault="00383256" w:rsidP="00383256"/>
    <w:p w14:paraId="7D9EE9FC" w14:textId="77777777" w:rsidR="00383256" w:rsidRDefault="00383256" w:rsidP="00383256"/>
    <w:p w14:paraId="6780BCAB" w14:textId="77777777" w:rsidR="00504829" w:rsidRDefault="00504829" w:rsidP="00383256"/>
    <w:p w14:paraId="418E30B5" w14:textId="77777777" w:rsidR="00504829" w:rsidRDefault="00504829" w:rsidP="00383256"/>
    <w:p w14:paraId="54836E11" w14:textId="77777777" w:rsidR="00383256" w:rsidRDefault="00383256" w:rsidP="00383256"/>
    <w:p w14:paraId="51227664" w14:textId="6FDB5CF2" w:rsidR="00383256" w:rsidRDefault="00383256" w:rsidP="00383256">
      <w:r w:rsidRPr="00FB4997">
        <w:rPr>
          <w:sz w:val="36"/>
          <w:szCs w:val="36"/>
        </w:rPr>
        <w:t>T</w:t>
      </w:r>
      <w:r w:rsidR="00FB4997" w:rsidRPr="00FB4997">
        <w:rPr>
          <w:sz w:val="36"/>
          <w:szCs w:val="36"/>
        </w:rPr>
        <w:t>HE</w:t>
      </w:r>
      <w:r>
        <w:t xml:space="preserve"> timing of our move put us directly in the blossoming of spring. The property was lush with apple, plum, and pine trees, surrounded by lilacs, tiger lilies, lilies of the valley, and raspberry bushes. Pollen floated everywhere, cloaking everything in a fine dust.</w:t>
      </w:r>
    </w:p>
    <w:p w14:paraId="3224A99A" w14:textId="77777777" w:rsidR="00383256" w:rsidRDefault="00383256" w:rsidP="00383256">
      <w:r>
        <w:t xml:space="preserve"> </w:t>
      </w:r>
    </w:p>
    <w:p w14:paraId="438B5987" w14:textId="669C0EE7" w:rsidR="00383256" w:rsidRDefault="009A3EEB" w:rsidP="00383256">
      <w:r>
        <w:tab/>
      </w:r>
      <w:r w:rsidR="00383256">
        <w:t xml:space="preserve">After Mom and I finished cleaning and organizing the two bedrooms, </w:t>
      </w:r>
      <w:proofErr w:type="gramStart"/>
      <w:r w:rsidR="00383256">
        <w:t>Sarah</w:t>
      </w:r>
      <w:proofErr w:type="gramEnd"/>
      <w:r w:rsidR="00383256">
        <w:t xml:space="preserve"> and Harley (our family dog) were napping, and Dad was busy attending to his sea of green, putting the final touches to the lighting system and grow rooms in order.</w:t>
      </w:r>
    </w:p>
    <w:p w14:paraId="53F66F0D" w14:textId="77777777" w:rsidR="00383256" w:rsidRDefault="00383256" w:rsidP="00383256">
      <w:r>
        <w:t xml:space="preserve"> </w:t>
      </w:r>
    </w:p>
    <w:p w14:paraId="300F2BDA" w14:textId="0BF49D32" w:rsidR="00383256" w:rsidRDefault="009A3EEB" w:rsidP="00383256">
      <w:r>
        <w:tab/>
      </w:r>
      <w:r w:rsidR="00383256">
        <w:t>"A clean home is a happy home," Dad boasted from the top of the steps, playfully acting as if he commanded his Queens to clean the castle.</w:t>
      </w:r>
    </w:p>
    <w:p w14:paraId="511213C6" w14:textId="77777777" w:rsidR="00383256" w:rsidRDefault="00383256" w:rsidP="00383256">
      <w:r>
        <w:t xml:space="preserve"> </w:t>
      </w:r>
    </w:p>
    <w:p w14:paraId="27ED4AE2" w14:textId="77777777" w:rsidR="00504829" w:rsidRDefault="009A3EEB" w:rsidP="00383256">
      <w:r>
        <w:tab/>
      </w:r>
      <w:r w:rsidR="00383256">
        <w:t>My Mother rolled her eyes, "Thank you for your approval, Ming," she replied with a smile.</w:t>
      </w:r>
    </w:p>
    <w:p w14:paraId="253C92A7" w14:textId="77777777" w:rsidR="00504829" w:rsidRDefault="00504829" w:rsidP="00383256"/>
    <w:p w14:paraId="76E90C83" w14:textId="77777777" w:rsidR="00504829" w:rsidRDefault="00504829" w:rsidP="00383256"/>
    <w:p w14:paraId="4B3F6955" w14:textId="77777777" w:rsidR="00504829" w:rsidRDefault="00504829" w:rsidP="00383256">
      <w:r>
        <w:tab/>
      </w:r>
    </w:p>
    <w:p w14:paraId="6B69FBC6" w14:textId="5AB8ADC8" w:rsidR="00383256" w:rsidRDefault="00504829" w:rsidP="00383256">
      <w:r>
        <w:tab/>
      </w:r>
      <w:r w:rsidR="00383256">
        <w:t>As dinner time approached and the weekend turned cold and rainy, I began to feel unwell. With all the moving, cleaning, and being outside surrounded by pollen, I had developed a fever, as usual. I always seemed to have a fever.</w:t>
      </w:r>
    </w:p>
    <w:p w14:paraId="5BECCA0C" w14:textId="77777777" w:rsidR="00383256" w:rsidRDefault="00383256" w:rsidP="00383256">
      <w:r>
        <w:t xml:space="preserve"> </w:t>
      </w:r>
    </w:p>
    <w:p w14:paraId="26101696" w14:textId="37021A29" w:rsidR="00383256" w:rsidRDefault="009A3EEB" w:rsidP="00383256">
      <w:r>
        <w:tab/>
      </w:r>
      <w:r w:rsidR="00383256">
        <w:t xml:space="preserve">"Mom, I </w:t>
      </w:r>
      <w:proofErr w:type="spellStart"/>
      <w:r w:rsidR="00383256">
        <w:t>wanna</w:t>
      </w:r>
      <w:proofErr w:type="spellEnd"/>
      <w:r w:rsidR="00383256">
        <w:t xml:space="preserve"> lay down," I mumbled.</w:t>
      </w:r>
    </w:p>
    <w:p w14:paraId="523F455E" w14:textId="77777777" w:rsidR="00383256" w:rsidRDefault="00383256" w:rsidP="00383256">
      <w:r>
        <w:t xml:space="preserve"> </w:t>
      </w:r>
    </w:p>
    <w:p w14:paraId="60550EEC" w14:textId="66B26617" w:rsidR="00383256" w:rsidRDefault="009A3EEB" w:rsidP="00383256">
      <w:r>
        <w:tab/>
      </w:r>
      <w:r w:rsidR="00383256">
        <w:t>"Go on up, I'll be there in a few to check on you," Mother replied in her soft and comforting tone.</w:t>
      </w:r>
    </w:p>
    <w:p w14:paraId="3A2A6387" w14:textId="77777777" w:rsidR="00383256" w:rsidRDefault="00383256" w:rsidP="00383256">
      <w:r>
        <w:t xml:space="preserve"> </w:t>
      </w:r>
    </w:p>
    <w:p w14:paraId="07390C2F" w14:textId="65038055" w:rsidR="00383256" w:rsidRDefault="009A3EEB" w:rsidP="00383256">
      <w:r>
        <w:tab/>
      </w:r>
      <w:r w:rsidR="00383256">
        <w:t xml:space="preserve">I took my </w:t>
      </w:r>
      <w:proofErr w:type="spellStart"/>
      <w:r w:rsidR="00383256">
        <w:t>Monchhichi</w:t>
      </w:r>
      <w:proofErr w:type="spellEnd"/>
      <w:r w:rsidR="00383256">
        <w:t xml:space="preserve"> and headed upstairs to our bedroom. Sarah's crib was next to the wall, and both of our beds ran west to east. As I laid my head down on the pillow, I could see out of the </w:t>
      </w:r>
      <w:proofErr w:type="gramStart"/>
      <w:r w:rsidR="00383256">
        <w:t>far right</w:t>
      </w:r>
      <w:proofErr w:type="gramEnd"/>
      <w:r w:rsidR="00383256">
        <w:t xml:space="preserve"> window, overlooking the neighbor's backyard.</w:t>
      </w:r>
    </w:p>
    <w:p w14:paraId="32952E42" w14:textId="77777777" w:rsidR="00383256" w:rsidRDefault="00383256" w:rsidP="00383256">
      <w:r>
        <w:t xml:space="preserve"> </w:t>
      </w:r>
    </w:p>
    <w:p w14:paraId="201C62E2" w14:textId="525F2002" w:rsidR="00383256" w:rsidRDefault="009A3EEB" w:rsidP="00383256">
      <w:r>
        <w:tab/>
      </w:r>
      <w:r w:rsidR="00383256">
        <w:t>A few hours passed, and Mom put Sarah to bed before coming to check on me.</w:t>
      </w:r>
    </w:p>
    <w:p w14:paraId="7C0A47D2" w14:textId="77777777" w:rsidR="00383256" w:rsidRDefault="00383256" w:rsidP="00383256">
      <w:r>
        <w:t xml:space="preserve"> </w:t>
      </w:r>
    </w:p>
    <w:p w14:paraId="31724DAF" w14:textId="265BD27B" w:rsidR="00383256" w:rsidRDefault="009A3EEB" w:rsidP="00383256">
      <w:r>
        <w:tab/>
      </w:r>
      <w:r w:rsidR="00383256">
        <w:t>"Sit up, sweetie," she gently held a cup of water to my lips and placed her other hand on my forehead, "Awe, you are so warm. Lay back down," she murmured, kissing me before tucking me in. "I'll be back to check on you."</w:t>
      </w:r>
    </w:p>
    <w:p w14:paraId="091AF8F0" w14:textId="77777777" w:rsidR="00383256" w:rsidRDefault="00383256" w:rsidP="00383256">
      <w:r>
        <w:t xml:space="preserve"> </w:t>
      </w:r>
    </w:p>
    <w:p w14:paraId="6ACCB1CD" w14:textId="2BA685C9" w:rsidR="00383256" w:rsidRDefault="009A3EEB" w:rsidP="00383256">
      <w:r>
        <w:lastRenderedPageBreak/>
        <w:tab/>
      </w:r>
      <w:r w:rsidR="00383256">
        <w:t>As I lay on my back because of the cool cloth on my forehead, I began to drift off to sleep. I turned onto my right side, causing the cool rag and the relief it brought to slip off my forehead. I opened my eyes slightly.</w:t>
      </w:r>
    </w:p>
    <w:p w14:paraId="49CE0287" w14:textId="77777777" w:rsidR="00383256" w:rsidRDefault="00383256" w:rsidP="00383256">
      <w:r>
        <w:t xml:space="preserve"> </w:t>
      </w:r>
    </w:p>
    <w:p w14:paraId="7F43D506" w14:textId="2E674657" w:rsidR="00383256" w:rsidRDefault="009A3EEB" w:rsidP="00383256">
      <w:r>
        <w:tab/>
      </w:r>
      <w:r w:rsidR="00383256">
        <w:t>There it was, a rough hand but only the palm, fingertips, wrist, and forearm, no body; it was a cloudy, several feet off the ground. The fog inside the hand was swirling as it reached for me. I couldn't hold back the fear, and I cried out, letting out a blood-curdling scream, "DADDDDDDDD!!!"</w:t>
      </w:r>
    </w:p>
    <w:p w14:paraId="68503B2B" w14:textId="77777777" w:rsidR="00383256" w:rsidRDefault="00383256" w:rsidP="00383256">
      <w:r>
        <w:t xml:space="preserve"> </w:t>
      </w:r>
    </w:p>
    <w:p w14:paraId="68FAC15A" w14:textId="4B0234AC" w:rsidR="00383256" w:rsidRDefault="009A3EEB" w:rsidP="00383256">
      <w:r>
        <w:tab/>
      </w:r>
      <w:r w:rsidR="00383256">
        <w:t>The mist lingered for a moment and then dissipated. The rain outside was pounding on the roof, but Sarah remained sound asleep. My father and mother rushed into the room, swinging the bedroom door open and turning on the light.</w:t>
      </w:r>
    </w:p>
    <w:p w14:paraId="76D886A3" w14:textId="77777777" w:rsidR="00383256" w:rsidRDefault="00383256" w:rsidP="00383256">
      <w:r>
        <w:t xml:space="preserve"> </w:t>
      </w:r>
    </w:p>
    <w:p w14:paraId="0CE17A33" w14:textId="3F768FF0" w:rsidR="00504829" w:rsidRDefault="009A3EEB" w:rsidP="00504829">
      <w:r>
        <w:tab/>
      </w:r>
      <w:r w:rsidR="00383256">
        <w:t>At the time, my parents thought it was simply a new house, a storm, my fever, and me being a child with a vivid imagination. However, for me, it was the first paranormal event in my life, where I saw a spirit, or part of a spirit, with my own eyes.</w:t>
      </w:r>
    </w:p>
    <w:p w14:paraId="1A6C437C" w14:textId="77777777" w:rsidR="00504829" w:rsidRDefault="00504829" w:rsidP="00504829">
      <w:pPr>
        <w:rPr>
          <w:noProof/>
        </w:rPr>
      </w:pPr>
    </w:p>
    <w:p w14:paraId="365B5617" w14:textId="4BAF1457" w:rsidR="00504829" w:rsidRDefault="00504829" w:rsidP="00D83781">
      <w:pPr>
        <w:jc w:val="center"/>
      </w:pPr>
      <w:r w:rsidRPr="00D83781">
        <w:rPr>
          <w:noProof/>
        </w:rPr>
        <w:lastRenderedPageBreak/>
        <w:drawing>
          <wp:inline distT="0" distB="0" distL="0" distR="0" wp14:anchorId="425B7708" wp14:editId="2D5E67D2">
            <wp:extent cx="3598223" cy="324735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4192" cy="3261771"/>
                    </a:xfrm>
                    <a:prstGeom prst="rect">
                      <a:avLst/>
                    </a:prstGeom>
                    <a:noFill/>
                    <a:ln>
                      <a:noFill/>
                    </a:ln>
                  </pic:spPr>
                </pic:pic>
              </a:graphicData>
            </a:graphic>
          </wp:inline>
        </w:drawing>
      </w:r>
    </w:p>
    <w:p w14:paraId="7591323D" w14:textId="77777777" w:rsidR="00504829" w:rsidRDefault="00504829" w:rsidP="00383256">
      <w:pPr>
        <w:sectPr w:rsidR="00504829" w:rsidSect="00B76BB3">
          <w:pgSz w:w="12240" w:h="15840" w:code="1"/>
          <w:pgMar w:top="1440" w:right="1440" w:bottom="1440" w:left="1440" w:header="720" w:footer="720" w:gutter="0"/>
          <w:cols w:space="720"/>
          <w:docGrid w:linePitch="326" w:charSpace="-6350"/>
        </w:sectPr>
      </w:pPr>
    </w:p>
    <w:p w14:paraId="55F6999A" w14:textId="77777777" w:rsidR="00383256" w:rsidRDefault="00383256" w:rsidP="00383256"/>
    <w:p w14:paraId="68778771" w14:textId="6A03531A" w:rsidR="00383256" w:rsidRDefault="00383256" w:rsidP="00383256">
      <w:pPr>
        <w:pStyle w:val="Heading1"/>
      </w:pPr>
      <w:bookmarkStart w:id="4" w:name="_Toc167100164"/>
      <w:r>
        <w:t xml:space="preserve">[Chapter 5] </w:t>
      </w:r>
      <w:r w:rsidRPr="00B55FEF">
        <w:t>—</w:t>
      </w:r>
      <w:r>
        <w:t xml:space="preserve"> What’s Next</w:t>
      </w:r>
      <w:bookmarkEnd w:id="4"/>
    </w:p>
    <w:p w14:paraId="176337CD" w14:textId="77777777" w:rsidR="00383256" w:rsidRDefault="00383256" w:rsidP="009A3EEB">
      <w:pPr>
        <w:jc w:val="center"/>
      </w:pPr>
      <w:r>
        <w:t>Dear Readers/Listeners</w:t>
      </w:r>
    </w:p>
    <w:p w14:paraId="54607842" w14:textId="77777777" w:rsidR="00383256" w:rsidRDefault="00383256" w:rsidP="00383256"/>
    <w:p w14:paraId="47A5F992" w14:textId="77777777" w:rsidR="00D83781" w:rsidRDefault="00D83781" w:rsidP="00383256"/>
    <w:p w14:paraId="65D815F9" w14:textId="2E0AC5C2" w:rsidR="00D83781" w:rsidRDefault="00D83781" w:rsidP="00D83781">
      <w:pPr>
        <w:jc w:val="center"/>
      </w:pPr>
      <w:r w:rsidRPr="00D83781">
        <w:rPr>
          <w:noProof/>
        </w:rPr>
        <w:drawing>
          <wp:inline distT="0" distB="0" distL="0" distR="0" wp14:anchorId="6A0EAE1C" wp14:editId="33CF2D54">
            <wp:extent cx="4411345" cy="2435860"/>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1345" cy="2435860"/>
                    </a:xfrm>
                    <a:prstGeom prst="rect">
                      <a:avLst/>
                    </a:prstGeom>
                    <a:noFill/>
                    <a:ln>
                      <a:noFill/>
                    </a:ln>
                  </pic:spPr>
                </pic:pic>
              </a:graphicData>
            </a:graphic>
          </wp:inline>
        </w:drawing>
      </w:r>
    </w:p>
    <w:p w14:paraId="13F24C14" w14:textId="77777777" w:rsidR="00383256" w:rsidRDefault="00383256" w:rsidP="00383256"/>
    <w:p w14:paraId="09EF5CF8" w14:textId="77777777" w:rsidR="00504829" w:rsidRDefault="00504829" w:rsidP="00383256"/>
    <w:p w14:paraId="0914ACCB" w14:textId="77777777" w:rsidR="00504829" w:rsidRDefault="00504829" w:rsidP="00383256"/>
    <w:p w14:paraId="515D5569" w14:textId="69EB5689" w:rsidR="00383256" w:rsidRDefault="00FB4997" w:rsidP="00383256">
      <w:r w:rsidRPr="00FB4997">
        <w:rPr>
          <w:sz w:val="36"/>
          <w:szCs w:val="36"/>
        </w:rPr>
        <w:t>I</w:t>
      </w:r>
      <w:r w:rsidR="00383256">
        <w:t xml:space="preserve"> want to extend a heartfelt thank you to each of you for diving into the first four chapters of "Stories of Mirrors." This journey we've embarked on together is not just any story; it's a unique exploration released in a blog-style format, chapter by chapter. The chapters you've just completed lay the foundation of a world brimming with mysteries, magic, and the reflections of countless lives and adventures. And this, my dear friends, is only the beginning.</w:t>
      </w:r>
    </w:p>
    <w:p w14:paraId="235794F7" w14:textId="77777777" w:rsidR="009A3EEB" w:rsidRDefault="009A3EEB" w:rsidP="00383256"/>
    <w:p w14:paraId="04A27530" w14:textId="71FA9D12" w:rsidR="00383256" w:rsidRDefault="009A3EEB" w:rsidP="00383256">
      <w:r>
        <w:lastRenderedPageBreak/>
        <w:tab/>
      </w:r>
      <w:r w:rsidR="00383256">
        <w:t>Chapter 5 and beyond are set for release in Summer 2024.</w:t>
      </w:r>
    </w:p>
    <w:p w14:paraId="30E0CD27" w14:textId="77777777" w:rsidR="00D83781" w:rsidRDefault="00D83781" w:rsidP="00383256"/>
    <w:p w14:paraId="67767652" w14:textId="456438B8" w:rsidR="00383256" w:rsidRDefault="00383256" w:rsidP="00383256">
      <w:r>
        <w:t>Stories of Miracles and Mysteries: "Stories of Mirrors" is more than a book; it's a collection of true encounters with the spiritual realm, offering windows into a world that exists just beyond the edge of our understanding. Each story I share is a testament to the miraculous and mysterious, drawn from personal interactions and the shared experiences of those I've met. These narratives are not merely for entertainment; they serve as guideposts, illuminating the path back to our true selves, enriching the foundation we've started to build together.</w:t>
      </w:r>
    </w:p>
    <w:p w14:paraId="6A536137" w14:textId="77777777" w:rsidR="009A3EEB" w:rsidRDefault="009A3EEB" w:rsidP="00383256"/>
    <w:p w14:paraId="46A6175B" w14:textId="1BC56708" w:rsidR="00383256" w:rsidRDefault="009A3EEB" w:rsidP="00383256">
      <w:r>
        <w:tab/>
      </w:r>
      <w:r w:rsidR="00383256">
        <w:t>What's Next? Our journey through the mystical and enigmatic realms of "Stories of Mirrors" is far from over. I'm thrilled to share that the story will continue to unfold with Chapter 5 and beyond, with the next installment set for release in Summer 2024. As we delve deeper, you can expect more intricate twists, emotionally resonant turns, and revelations that I hope will captivate your imagination and touch your heart in profound ways.</w:t>
      </w:r>
    </w:p>
    <w:p w14:paraId="1F979911" w14:textId="77777777" w:rsidR="003D7CDA" w:rsidRDefault="003D7CDA" w:rsidP="00383256"/>
    <w:p w14:paraId="6CDAE9A7" w14:textId="15D7ECDC" w:rsidR="00383256" w:rsidRDefault="003D7CDA" w:rsidP="00383256">
      <w:r>
        <w:tab/>
      </w:r>
      <w:r w:rsidR="00383256">
        <w:t>A Note of Gratitude Your engagement and support mean everything to me. It's your enthusiasm for "Stories of Mirrors" that breathes life into its pages, making each chapter that much richer and more vibrant. I am endlessly grateful for your willingness to journey through this universe alongside me, driven by curiosity and passion that push this story forward.</w:t>
      </w:r>
    </w:p>
    <w:p w14:paraId="78347891" w14:textId="77777777" w:rsidR="00504829" w:rsidRDefault="00383256" w:rsidP="00383256">
      <w:r>
        <w:t xml:space="preserve">Stay Connected To ensure you don't miss out on any part of this adventure, remember to follow along on Facebook and Instagram. These platforms offer not just updates and announcements but spaces where we can connect, share insights, and offer sneak peeks into the world of "Stories of </w:t>
      </w:r>
    </w:p>
    <w:p w14:paraId="452C684F" w14:textId="77777777" w:rsidR="00504829" w:rsidRDefault="00504829" w:rsidP="00383256"/>
    <w:p w14:paraId="4DE7B76B" w14:textId="77777777" w:rsidR="00504829" w:rsidRDefault="00504829" w:rsidP="00383256"/>
    <w:p w14:paraId="2542A594" w14:textId="53AA78C3" w:rsidR="00383256" w:rsidRDefault="00383256" w:rsidP="00383256">
      <w:r>
        <w:t>Mirrors." I'm excited to share more behind-the-scenes content, inspirations, and glimpses into what's coming next.</w:t>
      </w:r>
    </w:p>
    <w:p w14:paraId="662CE1F9" w14:textId="77777777" w:rsidR="003D7CDA" w:rsidRDefault="003D7CDA" w:rsidP="00383256"/>
    <w:p w14:paraId="08D6E6A0" w14:textId="62E608CA" w:rsidR="00383256" w:rsidRDefault="003D7CDA" w:rsidP="00383256">
      <w:r>
        <w:tab/>
      </w:r>
      <w:r w:rsidR="00383256">
        <w:t xml:space="preserve">Thank you once again for being part of this incredible journey. Your readership and support are the greatest gifts to a storyteller, and I am eager to share more of this magical world with you. So, stay tuned, </w:t>
      </w:r>
      <w:proofErr w:type="gramStart"/>
      <w:r w:rsidR="00383256">
        <w:t>follow on</w:t>
      </w:r>
      <w:proofErr w:type="gramEnd"/>
      <w:r w:rsidR="00383256">
        <w:t xml:space="preserve"> social media, and get ready for the many adventures that lie ahead in "Stories of Mirrors." Happy reading!</w:t>
      </w:r>
    </w:p>
    <w:p w14:paraId="52C128AC" w14:textId="77777777" w:rsidR="003D7CDA" w:rsidRDefault="003D7CDA" w:rsidP="00383256"/>
    <w:p w14:paraId="206DC5B0" w14:textId="77777777" w:rsidR="003D7CDA" w:rsidRDefault="003D7CDA" w:rsidP="00383256"/>
    <w:p w14:paraId="101BAEA0" w14:textId="6B24826C" w:rsidR="00383256" w:rsidRDefault="00383256" w:rsidP="00D83781">
      <w:pPr>
        <w:jc w:val="center"/>
      </w:pPr>
      <w:r>
        <w:t>With all my gratitude and excitement, Erica</w:t>
      </w:r>
    </w:p>
    <w:p w14:paraId="08CEFDF8" w14:textId="77777777" w:rsidR="00383256" w:rsidRDefault="00383256" w:rsidP="00D83781">
      <w:pPr>
        <w:jc w:val="center"/>
      </w:pPr>
    </w:p>
    <w:p w14:paraId="5F6D36F4" w14:textId="77777777" w:rsidR="00383256" w:rsidRDefault="00383256" w:rsidP="00D83781">
      <w:pPr>
        <w:jc w:val="center"/>
      </w:pPr>
    </w:p>
    <w:p w14:paraId="2C184994" w14:textId="21D24EBC" w:rsidR="00383256" w:rsidRDefault="00D83781" w:rsidP="00D83781">
      <w:pPr>
        <w:jc w:val="center"/>
      </w:pPr>
      <w:r>
        <w:rPr>
          <w:noProof/>
        </w:rPr>
        <w:drawing>
          <wp:inline distT="0" distB="0" distL="0" distR="0" wp14:anchorId="1C233540" wp14:editId="1E702C56">
            <wp:extent cx="3016506" cy="1989734"/>
            <wp:effectExtent l="0" t="0" r="0" b="0"/>
            <wp:docPr id="11" name="Picture 11" descr="A black and red rose with gol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red rose with gold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0324" cy="1992252"/>
                    </a:xfrm>
                    <a:prstGeom prst="rect">
                      <a:avLst/>
                    </a:prstGeom>
                  </pic:spPr>
                </pic:pic>
              </a:graphicData>
            </a:graphic>
          </wp:inline>
        </w:drawing>
      </w:r>
    </w:p>
    <w:p w14:paraId="2A8B0E43" w14:textId="77777777" w:rsidR="00383256" w:rsidRDefault="00383256" w:rsidP="00383256"/>
    <w:p w14:paraId="5984569B" w14:textId="77777777" w:rsidR="00383256" w:rsidRDefault="00383256" w:rsidP="00383256"/>
    <w:p w14:paraId="5911198F" w14:textId="77777777" w:rsidR="00D83781" w:rsidRDefault="00D83781" w:rsidP="00383256"/>
    <w:p w14:paraId="414CCB97" w14:textId="77777777" w:rsidR="00D83781" w:rsidRDefault="00D83781" w:rsidP="00383256"/>
    <w:p w14:paraId="6AA2E99B" w14:textId="4D7450E6" w:rsidR="00383256" w:rsidRDefault="00383256" w:rsidP="00383256">
      <w:pPr>
        <w:pStyle w:val="Heading1"/>
      </w:pPr>
      <w:bookmarkStart w:id="5" w:name="_Toc167100165"/>
      <w:r>
        <w:lastRenderedPageBreak/>
        <w:t>The Author</w:t>
      </w:r>
      <w:bookmarkEnd w:id="5"/>
    </w:p>
    <w:p w14:paraId="0FA6CB9B" w14:textId="1E74813B" w:rsidR="009E0606" w:rsidRDefault="006D7B38" w:rsidP="009E0606">
      <w:pPr>
        <w:jc w:val="center"/>
      </w:pPr>
      <w:r>
        <w:rPr>
          <w:noProof/>
        </w:rPr>
        <w:drawing>
          <wp:inline distT="0" distB="0" distL="0" distR="0" wp14:anchorId="768E8487" wp14:editId="4D43722B">
            <wp:extent cx="3111812" cy="40732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5286" cy="4077784"/>
                    </a:xfrm>
                    <a:prstGeom prst="rect">
                      <a:avLst/>
                    </a:prstGeom>
                  </pic:spPr>
                </pic:pic>
              </a:graphicData>
            </a:graphic>
          </wp:inline>
        </w:drawing>
      </w:r>
    </w:p>
    <w:p w14:paraId="392CD7A1" w14:textId="2E2D01B2" w:rsidR="00383256" w:rsidRDefault="00383256" w:rsidP="009E0606">
      <w:pPr>
        <w:jc w:val="center"/>
      </w:pPr>
      <w:r>
        <w:t>About Erica Denise Schmoll</w:t>
      </w:r>
    </w:p>
    <w:p w14:paraId="0858FE41" w14:textId="77777777" w:rsidR="00383256" w:rsidRDefault="00383256" w:rsidP="009E0606">
      <w:pPr>
        <w:jc w:val="center"/>
      </w:pPr>
      <w:r>
        <w:t>Engineer of Software and Dreams: Digital Design and Creative Writing</w:t>
      </w:r>
    </w:p>
    <w:p w14:paraId="528B2387" w14:textId="1D8CAB28" w:rsidR="009E0606" w:rsidRDefault="009E0606" w:rsidP="009E0606">
      <w:pPr>
        <w:jc w:val="center"/>
      </w:pPr>
    </w:p>
    <w:p w14:paraId="1FBFBE14" w14:textId="77777777" w:rsidR="003D7CDA" w:rsidRDefault="003D7CDA" w:rsidP="00383256"/>
    <w:p w14:paraId="7E1086AD" w14:textId="77777777" w:rsidR="00504829" w:rsidRDefault="00383256" w:rsidP="00383256">
      <w:r>
        <w:t xml:space="preserve">In the dimly lit corridors of my memory, mirrors have always been more than mere reflectors of reality; they are gateways to a realm beyond our understanding, portals to a world that whispers secrets of the unseen. "Stories of Mirrors" is not just a collection of tales; it's a glimpse into the </w:t>
      </w:r>
    </w:p>
    <w:p w14:paraId="644E55D0" w14:textId="77777777" w:rsidR="00504829" w:rsidRDefault="00504829" w:rsidP="00383256"/>
    <w:p w14:paraId="15C025CC" w14:textId="77777777" w:rsidR="00504829" w:rsidRDefault="00504829" w:rsidP="00383256"/>
    <w:p w14:paraId="6F72B3BB" w14:textId="77777777" w:rsidR="00504829" w:rsidRDefault="00504829" w:rsidP="00383256"/>
    <w:p w14:paraId="591EB105" w14:textId="0776B10B" w:rsidR="00383256" w:rsidRDefault="00383256" w:rsidP="00383256">
      <w:r>
        <w:t>inexplicable encounters that have intertwined with the fabric of my existence, revealing the intricate dance between the spiritual kingdom and our own.</w:t>
      </w:r>
    </w:p>
    <w:p w14:paraId="05C46F8D" w14:textId="77777777" w:rsidR="003D7CDA" w:rsidRDefault="003D7CDA" w:rsidP="00383256"/>
    <w:p w14:paraId="0979E982" w14:textId="5BF8244A" w:rsidR="00383256" w:rsidRDefault="003D7CDA" w:rsidP="00383256">
      <w:r>
        <w:tab/>
      </w:r>
      <w:r w:rsidR="00383256">
        <w:t>From a tender age, I found myself caught in the reflection of experiences that defied explanation. What I saw in the mirrors, the shadows that moved with intention, and the voices that echoed without a source, led me to question my sanity. But I was not alone. Others too peered into the glass and saw beyond their reflections; they too heard the whispers in the silence.</w:t>
      </w:r>
    </w:p>
    <w:p w14:paraId="24FFC7CA" w14:textId="77777777" w:rsidR="00383256" w:rsidRDefault="00383256" w:rsidP="00383256">
      <w:r>
        <w:t xml:space="preserve">This book is a testament to those encounters, shared not from a place of fear, but of awe and wonder. Each story is a thread in the tapestry of our interaction with the spiritual realm, woven from the moments when the veil </w:t>
      </w:r>
      <w:proofErr w:type="gramStart"/>
      <w:r>
        <w:t>thinned</w:t>
      </w:r>
      <w:proofErr w:type="gramEnd"/>
      <w:r>
        <w:t xml:space="preserve"> and the other side gazed back.</w:t>
      </w:r>
    </w:p>
    <w:p w14:paraId="45040D6E" w14:textId="77777777" w:rsidR="003D7CDA" w:rsidRDefault="003D7CDA" w:rsidP="00383256"/>
    <w:p w14:paraId="03A066A1" w14:textId="478408CE" w:rsidR="00383256" w:rsidRDefault="003D7CDA" w:rsidP="00383256">
      <w:r>
        <w:tab/>
      </w:r>
      <w:r w:rsidR="00383256">
        <w:t>This book, released in a blog-style format, is a testament to the power of digital innovation in storytelling. It's designed not just to showcase my skills in writing, design, and technology, but to inspire others to consider how stories can be told in new and exciting ways. In a world where technology constantly reshapes our lives, "Stories of Mirrors" is an invitation to look at the familiar from a fresh perspective, to see not just what is, but what could be.</w:t>
      </w:r>
    </w:p>
    <w:p w14:paraId="11636D95" w14:textId="77777777" w:rsidR="003D7CDA" w:rsidRDefault="003D7CDA" w:rsidP="00383256"/>
    <w:p w14:paraId="4CF18C17" w14:textId="2E6F9D62" w:rsidR="00383256" w:rsidRDefault="003D7CDA" w:rsidP="00383256">
      <w:r>
        <w:tab/>
      </w:r>
      <w:r w:rsidR="00383256">
        <w:t>I invite you to journey with me through these pages, where the boundaries blur and the mirrors speak. These are not just my stories—they belong to anyone who has ever sensed that there is more to this world than what meets the eye. Let us explore the unexplained together, for in the reflection of our quest for understanding, we may find that we are not so alone after all.</w:t>
      </w:r>
    </w:p>
    <w:p w14:paraId="7EC3569C" w14:textId="77777777" w:rsidR="00FB4997" w:rsidRDefault="00FB4997" w:rsidP="00383256"/>
    <w:p w14:paraId="3EFA57B9" w14:textId="6EBA7342" w:rsidR="00504829" w:rsidRDefault="001F0E81" w:rsidP="00214771">
      <w:pPr>
        <w:pStyle w:val="Heading1"/>
      </w:pPr>
      <w:bookmarkStart w:id="6" w:name="_Toc167100166"/>
      <w:r>
        <w:lastRenderedPageBreak/>
        <w:t>I</w:t>
      </w:r>
      <w:r w:rsidR="00FB4997">
        <w:t>llustrations</w:t>
      </w:r>
      <w:bookmarkEnd w:id="6"/>
    </w:p>
    <w:p w14:paraId="6144C146" w14:textId="77777777" w:rsidR="00214771" w:rsidRPr="00214771" w:rsidRDefault="00214771" w:rsidP="00214771">
      <w:pPr>
        <w:rPr>
          <w:b/>
          <w:bCs/>
        </w:rPr>
      </w:pPr>
      <w:r w:rsidRPr="00214771">
        <w:rPr>
          <w:b/>
          <w:bCs/>
        </w:rPr>
        <w:t xml:space="preserve">Title: Stories of Mirrors, Echoes </w:t>
      </w:r>
      <w:proofErr w:type="gramStart"/>
      <w:r w:rsidRPr="00214771">
        <w:rPr>
          <w:b/>
          <w:bCs/>
        </w:rPr>
        <w:t>From</w:t>
      </w:r>
      <w:proofErr w:type="gramEnd"/>
      <w:r w:rsidRPr="00214771">
        <w:rPr>
          <w:b/>
          <w:bCs/>
        </w:rPr>
        <w:t xml:space="preserve"> the Mirror</w:t>
      </w:r>
    </w:p>
    <w:p w14:paraId="25B789B3" w14:textId="77777777" w:rsidR="00214771" w:rsidRDefault="00214771" w:rsidP="00214771">
      <w:r>
        <w:t>The image titled "Stories of Mirrors" depicts a surreal scene with a fragmented female face and an owl amidst a gothic, Victorian setting. The background features a large, ornate mansion with a mystical, twilight sky. Surrounding the main subjects are intricate, golden floral designs, adding to the ethereal and fantastical atmosphere.</w:t>
      </w:r>
    </w:p>
    <w:p w14:paraId="0D2A67C1" w14:textId="77777777" w:rsidR="00214771" w:rsidRDefault="00214771" w:rsidP="00214771"/>
    <w:p w14:paraId="2EDB14C8" w14:textId="77777777" w:rsidR="00214771" w:rsidRPr="00214771" w:rsidRDefault="00214771" w:rsidP="00214771">
      <w:pPr>
        <w:rPr>
          <w:b/>
          <w:bCs/>
        </w:rPr>
      </w:pPr>
      <w:r w:rsidRPr="00214771">
        <w:rPr>
          <w:b/>
          <w:bCs/>
        </w:rPr>
        <w:t>Credit: Wisconsin Railway, Historical Society</w:t>
      </w:r>
    </w:p>
    <w:p w14:paraId="25B902F1" w14:textId="4F21BB5F" w:rsidR="00214771" w:rsidRDefault="00214771" w:rsidP="00214771">
      <w:r>
        <w:t xml:space="preserve">The image depicts a historical map of Dancy, Wisconsin, located in the southwest corner of </w:t>
      </w:r>
      <w:r w:rsidR="00E5024F">
        <w:t>Knowlton Township</w:t>
      </w:r>
      <w:r>
        <w:t>, Marathon County. It highlights the intersection of Old Dancy Road and County Highway C, near Wisconsin Highway 34. Dancy served as a railroad depot for both passenger and mail services and had a post office.</w:t>
      </w:r>
    </w:p>
    <w:p w14:paraId="45B29990" w14:textId="77777777" w:rsidR="00214771" w:rsidRDefault="00214771" w:rsidP="00214771"/>
    <w:p w14:paraId="6FBA041F" w14:textId="77777777" w:rsidR="00214771" w:rsidRPr="00214771" w:rsidRDefault="00214771" w:rsidP="00214771">
      <w:pPr>
        <w:rPr>
          <w:b/>
          <w:bCs/>
        </w:rPr>
      </w:pPr>
      <w:r w:rsidRPr="00214771">
        <w:rPr>
          <w:b/>
          <w:bCs/>
        </w:rPr>
        <w:t>Chapter 1: The Unsleeping Lamp</w:t>
      </w:r>
    </w:p>
    <w:p w14:paraId="4E3D1F28" w14:textId="77777777" w:rsidR="00214771" w:rsidRDefault="00214771" w:rsidP="00214771">
      <w:r>
        <w:t>The image shows a dimly lit Victorian-style room with ornate wooden paneling and intricate wallpaper. A vintage floor lamp casts elaborate shadows on the walls, enhancing the room's gothic ambiance. A plush, antique sofa sits beside a lace-curtained window, contributing to the room's luxurious and mysterious atmosphere.</w:t>
      </w:r>
    </w:p>
    <w:p w14:paraId="19E13227" w14:textId="77777777" w:rsidR="00214771" w:rsidRDefault="00214771" w:rsidP="00214771"/>
    <w:p w14:paraId="6F4DB5DE" w14:textId="77777777" w:rsidR="00214771" w:rsidRPr="00214771" w:rsidRDefault="00214771" w:rsidP="00214771">
      <w:pPr>
        <w:rPr>
          <w:b/>
          <w:bCs/>
        </w:rPr>
      </w:pPr>
      <w:r w:rsidRPr="00214771">
        <w:rPr>
          <w:b/>
          <w:bCs/>
        </w:rPr>
        <w:t>Chapter 2: Unincorporated</w:t>
      </w:r>
    </w:p>
    <w:p w14:paraId="1346EC3A" w14:textId="77777777" w:rsidR="00214771" w:rsidRDefault="00214771" w:rsidP="00214771">
      <w:r>
        <w:t xml:space="preserve">The image depicts a grand, ornate Victorian mansion with multiple gables and intricate architectural details. In the foreground, a person with angelic wings stands facing the mansion, while a woman in casual attire looks towards them. The scene is set in a lush, green garden with </w:t>
      </w:r>
      <w:r>
        <w:lastRenderedPageBreak/>
        <w:t>blooming lilac bushes, a vintage truck, and two people lounging on the grass, adding to the serene and mystical atmosphere.</w:t>
      </w:r>
    </w:p>
    <w:p w14:paraId="22E13A2C" w14:textId="77777777" w:rsidR="00214771" w:rsidRDefault="00214771" w:rsidP="00214771"/>
    <w:p w14:paraId="3581804D" w14:textId="77777777" w:rsidR="00214771" w:rsidRPr="00214771" w:rsidRDefault="00214771" w:rsidP="00214771">
      <w:pPr>
        <w:rPr>
          <w:b/>
          <w:bCs/>
        </w:rPr>
      </w:pPr>
      <w:r w:rsidRPr="00214771">
        <w:rPr>
          <w:b/>
          <w:bCs/>
        </w:rPr>
        <w:t>Chapter 3: Divining Glass</w:t>
      </w:r>
    </w:p>
    <w:p w14:paraId="4423ED67" w14:textId="060B6A3B" w:rsidR="00214771" w:rsidRDefault="00214771" w:rsidP="00214771">
      <w:r>
        <w:t>The image depicts a beautifully decorated hallway with floral wallpaper and wooden paneling. A set of train tracks runs through the floor, leading to a door with a stained-glass window. The door opens to a surreal, swirling landscape, creating a striking contrast between the traditional interior and the fantastical exterior.</w:t>
      </w:r>
    </w:p>
    <w:p w14:paraId="315763AF" w14:textId="77777777" w:rsidR="00214771" w:rsidRDefault="00214771" w:rsidP="00214771"/>
    <w:p w14:paraId="0097ED32" w14:textId="77777777" w:rsidR="00214771" w:rsidRPr="00214771" w:rsidRDefault="00214771" w:rsidP="00214771">
      <w:pPr>
        <w:rPr>
          <w:b/>
          <w:bCs/>
        </w:rPr>
      </w:pPr>
      <w:r w:rsidRPr="00214771">
        <w:rPr>
          <w:b/>
          <w:bCs/>
        </w:rPr>
        <w:t>Chapter 4: Fever</w:t>
      </w:r>
    </w:p>
    <w:p w14:paraId="5F73489D" w14:textId="77777777" w:rsidR="00214771" w:rsidRDefault="00214771" w:rsidP="00214771">
      <w:r>
        <w:t>The image features a large, realistic hand emerging from thick, swirling clouds. The hand appears to be made of stone or a similar rough material, giving it a powerful and mysterious presence. The dark, moody lighting and the ethereal quality of the clouds create a dramatic and surreal atmosphere.</w:t>
      </w:r>
    </w:p>
    <w:p w14:paraId="64B5AABE" w14:textId="77777777" w:rsidR="00214771" w:rsidRDefault="00214771" w:rsidP="00214771"/>
    <w:p w14:paraId="28641C0F" w14:textId="77777777" w:rsidR="00214771" w:rsidRPr="00214771" w:rsidRDefault="00214771" w:rsidP="00214771">
      <w:pPr>
        <w:rPr>
          <w:b/>
          <w:bCs/>
        </w:rPr>
      </w:pPr>
      <w:r w:rsidRPr="00214771">
        <w:rPr>
          <w:b/>
          <w:bCs/>
        </w:rPr>
        <w:t>Chapter 5: What’s Next</w:t>
      </w:r>
    </w:p>
    <w:p w14:paraId="2395278B" w14:textId="77777777" w:rsidR="00214771" w:rsidRDefault="00214771" w:rsidP="00214771">
      <w:r>
        <w:t>Credit: Wisconsin Railway, Historical Society</w:t>
      </w:r>
    </w:p>
    <w:p w14:paraId="2C1ACCE6" w14:textId="77777777" w:rsidR="00214771" w:rsidRDefault="00214771" w:rsidP="00214771">
      <w:r>
        <w:t>The image shows a vintage scene at the Dancy train depot. A steam locomotive is arriving at the station, with a group of people waiting on the platform. The depot building is simple, with the sign "Dancy" prominently displayed, barrels, and other cargo are visible on the platform.</w:t>
      </w:r>
    </w:p>
    <w:p w14:paraId="1B335F62" w14:textId="77777777" w:rsidR="00214771" w:rsidRDefault="00214771" w:rsidP="00214771"/>
    <w:p w14:paraId="1CDF058D" w14:textId="77777777" w:rsidR="00214771" w:rsidRDefault="00214771" w:rsidP="00214771"/>
    <w:p w14:paraId="32E4A89F" w14:textId="77777777" w:rsidR="00214771" w:rsidRDefault="00214771" w:rsidP="00214771"/>
    <w:p w14:paraId="2DFF81AB" w14:textId="56D3CF9A" w:rsidR="00504829" w:rsidRDefault="00504829" w:rsidP="00383256"/>
    <w:p w14:paraId="34938E78" w14:textId="7C7FC445" w:rsidR="00383256" w:rsidRPr="00383256" w:rsidRDefault="00504829" w:rsidP="00504829">
      <w:pPr>
        <w:jc w:val="center"/>
      </w:pPr>
      <w:r>
        <w:rPr>
          <w:noProof/>
        </w:rPr>
        <w:drawing>
          <wp:inline distT="0" distB="0" distL="0" distR="0" wp14:anchorId="4C998640" wp14:editId="3ECB36B7">
            <wp:extent cx="5747657" cy="7608646"/>
            <wp:effectExtent l="0" t="0" r="5715" b="0"/>
            <wp:docPr id="16" name="Picture 16" descr="A house with a mo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house with a moon in th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3004" cy="7615725"/>
                    </a:xfrm>
                    <a:prstGeom prst="rect">
                      <a:avLst/>
                    </a:prstGeom>
                  </pic:spPr>
                </pic:pic>
              </a:graphicData>
            </a:graphic>
          </wp:inline>
        </w:drawing>
      </w:r>
    </w:p>
    <w:sectPr w:rsidR="00383256" w:rsidRPr="00383256" w:rsidSect="00B76BB3">
      <w:pgSz w:w="12240" w:h="15840" w:code="1"/>
      <w:pgMar w:top="1440" w:right="1440" w:bottom="1440" w:left="1440" w:header="720" w:footer="720" w:gutter="0"/>
      <w:cols w:space="720"/>
      <w:docGrid w:linePitch="326" w:charSpace="-63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0E870" w14:textId="77777777" w:rsidR="0027284B" w:rsidRDefault="0027284B">
      <w:pPr>
        <w:spacing w:line="240" w:lineRule="auto"/>
      </w:pPr>
      <w:r>
        <w:separator/>
      </w:r>
    </w:p>
  </w:endnote>
  <w:endnote w:type="continuationSeparator" w:id="0">
    <w:p w14:paraId="3C18712C" w14:textId="77777777" w:rsidR="0027284B" w:rsidRDefault="002728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ongti SC">
    <w:altName w:val="Microsoft YaHei"/>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50AD" w14:textId="28318DFA" w:rsidR="002560AC" w:rsidRDefault="00000000" w:rsidP="0016493C">
    <w:pPr>
      <w:pStyle w:val="Footer"/>
    </w:pPr>
    <w:sdt>
      <w:sdtPr>
        <w:rPr>
          <w:rFonts w:ascii="Times New Roman" w:hAnsi="Times New Roman"/>
        </w:rPr>
        <w:id w:val="-717660690"/>
        <w:placeholder>
          <w:docPart w:val="DA400FA700564D689C76BBA070E615FD"/>
        </w:placeholder>
        <w15:appearance w15:val="hidden"/>
      </w:sdtPr>
      <w:sdtContent>
        <w:r w:rsidR="0016493C">
          <w:rPr>
            <w:rFonts w:ascii="Times New Roman" w:hAnsi="Times New Roman"/>
          </w:rPr>
          <w:t>Schmoll Thoughts</w:t>
        </w:r>
      </w:sdtContent>
    </w:sdt>
    <w:r w:rsidR="00BA6544">
      <w:rPr>
        <w:rFonts w:ascii="Times New Roman" w:hAnsi="Times New Roman"/>
      </w:rPr>
      <w:t xml:space="preserve"> © </w:t>
    </w:r>
    <w:r w:rsidR="00674B14">
      <w:rPr>
        <w:rFonts w:ascii="Times New Roman" w:hAnsi="Times New Roman"/>
      </w:rPr>
      <w:t>202</w:t>
    </w:r>
    <w:r w:rsidR="0016493C">
      <w:rPr>
        <w:rFonts w:ascii="Times New Roman" w:hAnsi="Times New Roman"/>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94D81" w14:textId="77777777" w:rsidR="0027284B" w:rsidRDefault="0027284B">
      <w:pPr>
        <w:spacing w:line="240" w:lineRule="auto"/>
      </w:pPr>
      <w:r>
        <w:separator/>
      </w:r>
    </w:p>
  </w:footnote>
  <w:footnote w:type="continuationSeparator" w:id="0">
    <w:p w14:paraId="04432DE1" w14:textId="77777777" w:rsidR="0027284B" w:rsidRDefault="002728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A0843" w14:textId="163D3D20" w:rsidR="00B76BB3" w:rsidRDefault="00000000" w:rsidP="0016493C">
    <w:pPr>
      <w:pStyle w:val="Header"/>
      <w:jc w:val="center"/>
    </w:pPr>
    <w:sdt>
      <w:sdtPr>
        <w:id w:val="-1031879783"/>
        <w:placeholder>
          <w:docPart w:val="8A71EA3C76264C8A948AD7BC3C29D2C7"/>
        </w:placeholder>
        <w15:appearance w15:val="hidden"/>
      </w:sdtPr>
      <w:sdtContent>
        <w:r w:rsidR="0016493C">
          <w:t>Erica d schmoll</w:t>
        </w:r>
      </w:sdtContent>
    </w:sdt>
    <w:r w:rsidR="003112EE">
      <w:t xml:space="preserve">  </w:t>
    </w:r>
    <w:r w:rsidR="00B76BB3" w:rsidRPr="00B76BB3">
      <w:t xml:space="preserve"> - </w:t>
    </w:r>
    <w:sdt>
      <w:sdtPr>
        <w:id w:val="1638683164"/>
        <w:placeholder>
          <w:docPart w:val="A428C6EC17D548BB96F590093F64EBED"/>
        </w:placeholder>
        <w15:appearance w15:val="hidden"/>
      </w:sdtPr>
      <w:sdtContent>
        <w:r w:rsidR="0016493C">
          <w:t>stories of mirrors: echoes from the mirror</w:t>
        </w:r>
      </w:sdtContent>
    </w:sdt>
    <w:r w:rsidR="00B76BB3" w:rsidRPr="00B76BB3">
      <w:t xml:space="preserve"> -</w:t>
    </w:r>
    <w:r w:rsidR="00B76BB3" w:rsidRPr="00B76BB3">
      <w:fldChar w:fldCharType="begin"/>
    </w:r>
    <w:r w:rsidR="00B76BB3" w:rsidRPr="00B76BB3">
      <w:instrText xml:space="preserve"> PAGE   \* MERGEFORMAT </w:instrText>
    </w:r>
    <w:r w:rsidR="00B76BB3" w:rsidRPr="00B76BB3">
      <w:fldChar w:fldCharType="separate"/>
    </w:r>
    <w:r w:rsidR="00F95FA3">
      <w:rPr>
        <w:noProof/>
      </w:rPr>
      <w:t>4</w:t>
    </w:r>
    <w:r w:rsidR="00B76BB3" w:rsidRPr="00B76BB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356A8BE"/>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8D4E7C6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4AB66A52"/>
    <w:multiLevelType w:val="multilevel"/>
    <w:tmpl w:val="864A385A"/>
    <w:lvl w:ilvl="0">
      <w:start w:val="1"/>
      <w:numFmt w:val="bullet"/>
      <w:pStyle w:val="TipTextBullet"/>
      <w:lvlText w:val=""/>
      <w:lvlJc w:val="left"/>
      <w:pPr>
        <w:ind w:left="360" w:hanging="360"/>
      </w:pPr>
      <w:rPr>
        <w:rFonts w:ascii="Symbol" w:hAnsi="Symbol" w:hint="default"/>
        <w:color w:val="3465A4"/>
      </w:rPr>
    </w:lvl>
    <w:lvl w:ilvl="1">
      <w:start w:val="1"/>
      <w:numFmt w:val="bullet"/>
      <w:pStyle w:val="TipTextBullet2"/>
      <w:lvlText w:val="o"/>
      <w:lvlJc w:val="left"/>
      <w:pPr>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71897215">
    <w:abstractNumId w:val="1"/>
  </w:num>
  <w:num w:numId="2" w16cid:durableId="36857138">
    <w:abstractNumId w:val="0"/>
  </w:num>
  <w:num w:numId="3" w16cid:durableId="630939680">
    <w:abstractNumId w:val="2"/>
  </w:num>
  <w:num w:numId="4" w16cid:durableId="4171380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isplayBackgroundShape/>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737"/>
    <w:rsid w:val="00022169"/>
    <w:rsid w:val="000257CD"/>
    <w:rsid w:val="00053B1A"/>
    <w:rsid w:val="000A6737"/>
    <w:rsid w:val="000C0EE8"/>
    <w:rsid w:val="000E6FA7"/>
    <w:rsid w:val="000F40B5"/>
    <w:rsid w:val="001314BA"/>
    <w:rsid w:val="001315A0"/>
    <w:rsid w:val="0016493C"/>
    <w:rsid w:val="001B11F4"/>
    <w:rsid w:val="001D369D"/>
    <w:rsid w:val="001F0E81"/>
    <w:rsid w:val="001F1BFE"/>
    <w:rsid w:val="001F2853"/>
    <w:rsid w:val="002078A4"/>
    <w:rsid w:val="00213D92"/>
    <w:rsid w:val="00214771"/>
    <w:rsid w:val="00222103"/>
    <w:rsid w:val="002560AC"/>
    <w:rsid w:val="002604DB"/>
    <w:rsid w:val="0027284B"/>
    <w:rsid w:val="002B07A6"/>
    <w:rsid w:val="002B6B88"/>
    <w:rsid w:val="002C14FD"/>
    <w:rsid w:val="002D2D96"/>
    <w:rsid w:val="002F7CF0"/>
    <w:rsid w:val="003112EE"/>
    <w:rsid w:val="003361E0"/>
    <w:rsid w:val="00374398"/>
    <w:rsid w:val="00383256"/>
    <w:rsid w:val="0038703F"/>
    <w:rsid w:val="003D7CDA"/>
    <w:rsid w:val="00441AB1"/>
    <w:rsid w:val="00463B95"/>
    <w:rsid w:val="004B642C"/>
    <w:rsid w:val="004F0378"/>
    <w:rsid w:val="00504829"/>
    <w:rsid w:val="00595440"/>
    <w:rsid w:val="00596947"/>
    <w:rsid w:val="005C1550"/>
    <w:rsid w:val="006407B9"/>
    <w:rsid w:val="00674B14"/>
    <w:rsid w:val="006B1E98"/>
    <w:rsid w:val="006B2FE0"/>
    <w:rsid w:val="006D7B38"/>
    <w:rsid w:val="006E0794"/>
    <w:rsid w:val="006E7766"/>
    <w:rsid w:val="00791763"/>
    <w:rsid w:val="007F70DD"/>
    <w:rsid w:val="0081537A"/>
    <w:rsid w:val="008746B5"/>
    <w:rsid w:val="00877A36"/>
    <w:rsid w:val="008A0B56"/>
    <w:rsid w:val="008C17FD"/>
    <w:rsid w:val="009753B7"/>
    <w:rsid w:val="00980287"/>
    <w:rsid w:val="00995E72"/>
    <w:rsid w:val="009A3EEB"/>
    <w:rsid w:val="009B56A3"/>
    <w:rsid w:val="009E0606"/>
    <w:rsid w:val="00A227FD"/>
    <w:rsid w:val="00AE1D6C"/>
    <w:rsid w:val="00AE242D"/>
    <w:rsid w:val="00AE40E9"/>
    <w:rsid w:val="00AF05E1"/>
    <w:rsid w:val="00B548CE"/>
    <w:rsid w:val="00B55FEF"/>
    <w:rsid w:val="00B76BB3"/>
    <w:rsid w:val="00B81FA1"/>
    <w:rsid w:val="00BA6544"/>
    <w:rsid w:val="00BB78FD"/>
    <w:rsid w:val="00BD1CE8"/>
    <w:rsid w:val="00C04F08"/>
    <w:rsid w:val="00C0540C"/>
    <w:rsid w:val="00C52F3D"/>
    <w:rsid w:val="00C622F0"/>
    <w:rsid w:val="00C70CF7"/>
    <w:rsid w:val="00C87990"/>
    <w:rsid w:val="00CD2AD5"/>
    <w:rsid w:val="00D009AF"/>
    <w:rsid w:val="00D6211E"/>
    <w:rsid w:val="00D83781"/>
    <w:rsid w:val="00D83FFB"/>
    <w:rsid w:val="00DA2E5D"/>
    <w:rsid w:val="00DE49A8"/>
    <w:rsid w:val="00E14143"/>
    <w:rsid w:val="00E155C6"/>
    <w:rsid w:val="00E5024F"/>
    <w:rsid w:val="00E82CE7"/>
    <w:rsid w:val="00ED7B87"/>
    <w:rsid w:val="00EE02B8"/>
    <w:rsid w:val="00EF0495"/>
    <w:rsid w:val="00EF498A"/>
    <w:rsid w:val="00F574EF"/>
    <w:rsid w:val="00F95FA3"/>
    <w:rsid w:val="00FB4997"/>
    <w:rsid w:val="00FE41B4"/>
    <w:rsid w:val="00FF3B53"/>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11E50B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5A0"/>
  </w:style>
  <w:style w:type="paragraph" w:styleId="Heading1">
    <w:name w:val="heading 1"/>
    <w:basedOn w:val="Normal"/>
    <w:next w:val="Normal"/>
    <w:link w:val="Heading1Char"/>
    <w:uiPriority w:val="9"/>
    <w:qFormat/>
    <w:rsid w:val="00FE41B4"/>
    <w:pPr>
      <w:spacing w:before="480" w:after="480"/>
      <w:jc w:val="center"/>
      <w:outlineLvl w:val="0"/>
    </w:pPr>
    <w:rPr>
      <w:rFonts w:ascii="Times New Roman" w:hAnsi="Times New Roman"/>
      <w:caps/>
    </w:rPr>
  </w:style>
  <w:style w:type="paragraph" w:styleId="Heading2">
    <w:name w:val="heading 2"/>
    <w:basedOn w:val="Normal"/>
    <w:next w:val="Normal"/>
    <w:link w:val="Heading2Char"/>
    <w:uiPriority w:val="9"/>
    <w:qFormat/>
    <w:rsid w:val="00B55FEF"/>
    <w:pPr>
      <w:keepNext/>
      <w:keepLines/>
      <w:spacing w:before="40"/>
      <w:outlineLvl w:val="1"/>
    </w:pPr>
    <w:rPr>
      <w:rFonts w:asciiTheme="majorHAnsi" w:eastAsiaTheme="majorEastAsia" w:hAnsiTheme="majorHAnsi" w:cstheme="majorBidi"/>
      <w:cap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semiHidden/>
    <w:pPr>
      <w:keepNext/>
      <w:spacing w:before="240" w:after="120"/>
    </w:pPr>
    <w:rPr>
      <w:rFonts w:ascii="Liberation Sans" w:eastAsia="PingFang SC" w:hAnsi="Liberation Sans" w:cs="Arial Unicode MS"/>
      <w:sz w:val="28"/>
      <w:szCs w:val="28"/>
    </w:rPr>
  </w:style>
  <w:style w:type="paragraph" w:styleId="BodyText">
    <w:name w:val="Body Text"/>
    <w:basedOn w:val="Normal"/>
    <w:semiHidden/>
    <w:pPr>
      <w:spacing w:after="140" w:line="276" w:lineRule="auto"/>
    </w:pPr>
  </w:style>
  <w:style w:type="paragraph" w:styleId="List">
    <w:name w:val="List"/>
    <w:basedOn w:val="BodyText"/>
    <w:semiHidden/>
    <w:rPr>
      <w:rFonts w:cs="Arial Unicode MS"/>
    </w:rPr>
  </w:style>
  <w:style w:type="paragraph" w:styleId="Caption">
    <w:name w:val="caption"/>
    <w:basedOn w:val="Normal"/>
    <w:semiHidden/>
    <w:qFormat/>
    <w:pPr>
      <w:suppressLineNumbers/>
      <w:spacing w:before="120" w:after="120"/>
    </w:pPr>
    <w:rPr>
      <w:rFonts w:cs="Arial Unicode MS"/>
      <w:i/>
      <w:iCs/>
    </w:rPr>
  </w:style>
  <w:style w:type="paragraph" w:customStyle="1" w:styleId="Index">
    <w:name w:val="Index"/>
    <w:basedOn w:val="Normal"/>
    <w:semiHidden/>
    <w:pPr>
      <w:suppressLineNumbers/>
    </w:pPr>
    <w:rPr>
      <w:rFonts w:cs="Arial Unicode MS"/>
    </w:rPr>
  </w:style>
  <w:style w:type="paragraph" w:styleId="Footer">
    <w:name w:val="footer"/>
    <w:basedOn w:val="Normal"/>
    <w:rsid w:val="00DA2E5D"/>
    <w:pPr>
      <w:suppressLineNumbers/>
      <w:tabs>
        <w:tab w:val="center" w:pos="4819"/>
        <w:tab w:val="right" w:pos="9638"/>
      </w:tabs>
      <w:spacing w:line="240" w:lineRule="auto"/>
      <w:jc w:val="center"/>
    </w:pPr>
  </w:style>
  <w:style w:type="paragraph" w:styleId="BalloonText">
    <w:name w:val="Balloon Text"/>
    <w:basedOn w:val="Normal"/>
    <w:link w:val="BalloonTextChar"/>
    <w:uiPriority w:val="99"/>
    <w:semiHidden/>
    <w:unhideWhenUsed/>
    <w:rsid w:val="000F40B5"/>
    <w:rPr>
      <w:rFonts w:ascii="Segoe UI" w:hAnsi="Segoe UI" w:cs="Mangal"/>
      <w:sz w:val="18"/>
      <w:szCs w:val="16"/>
    </w:rPr>
  </w:style>
  <w:style w:type="character" w:customStyle="1" w:styleId="BalloonTextChar">
    <w:name w:val="Balloon Text Char"/>
    <w:basedOn w:val="DefaultParagraphFont"/>
    <w:link w:val="BalloonText"/>
    <w:uiPriority w:val="99"/>
    <w:semiHidden/>
    <w:rsid w:val="000F40B5"/>
    <w:rPr>
      <w:rFonts w:ascii="Segoe UI" w:eastAsia="Songti SC" w:hAnsi="Segoe UI" w:cs="Mangal"/>
      <w:kern w:val="2"/>
      <w:sz w:val="18"/>
      <w:szCs w:val="16"/>
      <w:lang w:val="en-IN" w:eastAsia="zh-CN" w:bidi="hi-IN"/>
    </w:rPr>
  </w:style>
  <w:style w:type="paragraph" w:customStyle="1" w:styleId="TipText">
    <w:name w:val="Tip Text"/>
    <w:basedOn w:val="Normal"/>
    <w:qFormat/>
    <w:rsid w:val="00AE40E9"/>
    <w:pPr>
      <w:spacing w:after="160" w:line="252" w:lineRule="auto"/>
    </w:pPr>
    <w:rPr>
      <w:rFonts w:ascii="Calibri" w:hAnsi="Calibri"/>
      <w:color w:val="3465A4"/>
    </w:rPr>
  </w:style>
  <w:style w:type="paragraph" w:customStyle="1" w:styleId="TipTextBullet">
    <w:name w:val="Tip Text Bullet"/>
    <w:basedOn w:val="Normal"/>
    <w:qFormat/>
    <w:rsid w:val="00C622F0"/>
    <w:pPr>
      <w:numPr>
        <w:numId w:val="4"/>
      </w:numPr>
      <w:spacing w:after="120" w:line="252" w:lineRule="auto"/>
    </w:pPr>
    <w:rPr>
      <w:rFonts w:ascii="Calibri" w:hAnsi="Calibri"/>
      <w:color w:val="3465A4"/>
    </w:rPr>
  </w:style>
  <w:style w:type="paragraph" w:customStyle="1" w:styleId="TipTextBullet2">
    <w:name w:val="Tip Text Bullet 2"/>
    <w:basedOn w:val="TipTextBullet"/>
    <w:semiHidden/>
    <w:qFormat/>
    <w:rsid w:val="00C622F0"/>
    <w:pPr>
      <w:numPr>
        <w:ilvl w:val="1"/>
      </w:numPr>
    </w:pPr>
  </w:style>
  <w:style w:type="character" w:styleId="PlaceholderText">
    <w:name w:val="Placeholder Text"/>
    <w:basedOn w:val="DefaultParagraphFont"/>
    <w:uiPriority w:val="99"/>
    <w:semiHidden/>
    <w:rsid w:val="00AE40E9"/>
    <w:rPr>
      <w:color w:val="808080"/>
    </w:rPr>
  </w:style>
  <w:style w:type="paragraph" w:styleId="Title">
    <w:name w:val="Title"/>
    <w:basedOn w:val="Normal"/>
    <w:next w:val="Normal"/>
    <w:link w:val="TitleChar"/>
    <w:uiPriority w:val="10"/>
    <w:qFormat/>
    <w:rsid w:val="006407B9"/>
    <w:pPr>
      <w:spacing w:before="480" w:after="480" w:line="240" w:lineRule="auto"/>
      <w:jc w:val="center"/>
    </w:pPr>
    <w:rPr>
      <w:rFonts w:ascii="Times New Roman" w:hAnsi="Times New Roman"/>
      <w:caps/>
    </w:rPr>
  </w:style>
  <w:style w:type="character" w:customStyle="1" w:styleId="TitleChar">
    <w:name w:val="Title Char"/>
    <w:basedOn w:val="DefaultParagraphFont"/>
    <w:link w:val="Title"/>
    <w:uiPriority w:val="10"/>
    <w:rsid w:val="006407B9"/>
    <w:rPr>
      <w:rFonts w:ascii="Times New Roman" w:hAnsi="Times New Roman"/>
      <w:caps/>
    </w:rPr>
  </w:style>
  <w:style w:type="paragraph" w:customStyle="1" w:styleId="AuthorName">
    <w:name w:val="Author Name"/>
    <w:basedOn w:val="Normal"/>
    <w:qFormat/>
    <w:rsid w:val="00AE40E9"/>
    <w:pPr>
      <w:jc w:val="center"/>
    </w:pPr>
    <w:rPr>
      <w:rFonts w:asciiTheme="majorHAnsi" w:hAnsiTheme="majorHAnsi"/>
    </w:rPr>
  </w:style>
  <w:style w:type="paragraph" w:customStyle="1" w:styleId="AuthorInfo">
    <w:name w:val="Author Info"/>
    <w:basedOn w:val="Normal"/>
    <w:qFormat/>
    <w:rsid w:val="00AE40E9"/>
    <w:pPr>
      <w:jc w:val="right"/>
    </w:pPr>
  </w:style>
  <w:style w:type="paragraph" w:styleId="Header">
    <w:name w:val="header"/>
    <w:basedOn w:val="Normal"/>
    <w:link w:val="HeaderChar"/>
    <w:uiPriority w:val="99"/>
    <w:rsid w:val="00B76BB3"/>
    <w:pPr>
      <w:tabs>
        <w:tab w:val="center" w:pos="4680"/>
        <w:tab w:val="right" w:pos="9360"/>
      </w:tabs>
      <w:spacing w:line="240" w:lineRule="auto"/>
      <w:jc w:val="right"/>
    </w:pPr>
    <w:rPr>
      <w:caps/>
      <w:sz w:val="18"/>
    </w:rPr>
  </w:style>
  <w:style w:type="character" w:customStyle="1" w:styleId="HeaderChar">
    <w:name w:val="Header Char"/>
    <w:basedOn w:val="DefaultParagraphFont"/>
    <w:link w:val="Header"/>
    <w:uiPriority w:val="99"/>
    <w:rsid w:val="001315A0"/>
    <w:rPr>
      <w:caps/>
      <w:sz w:val="18"/>
    </w:rPr>
  </w:style>
  <w:style w:type="paragraph" w:styleId="NoSpacing">
    <w:name w:val="No Spacing"/>
    <w:uiPriority w:val="1"/>
    <w:semiHidden/>
    <w:qFormat/>
    <w:rsid w:val="00AE40E9"/>
    <w:pPr>
      <w:spacing w:line="192" w:lineRule="auto"/>
    </w:pPr>
  </w:style>
  <w:style w:type="character" w:customStyle="1" w:styleId="Heading1Char">
    <w:name w:val="Heading 1 Char"/>
    <w:basedOn w:val="DefaultParagraphFont"/>
    <w:link w:val="Heading1"/>
    <w:uiPriority w:val="9"/>
    <w:rsid w:val="00FE41B4"/>
    <w:rPr>
      <w:rFonts w:ascii="Times New Roman" w:hAnsi="Times New Roman"/>
      <w:caps/>
    </w:rPr>
  </w:style>
  <w:style w:type="paragraph" w:styleId="TOCHeading">
    <w:name w:val="TOC Heading"/>
    <w:basedOn w:val="Normal"/>
    <w:next w:val="Normal"/>
    <w:uiPriority w:val="39"/>
    <w:qFormat/>
    <w:rsid w:val="00B76BB3"/>
    <w:pPr>
      <w:jc w:val="center"/>
    </w:pPr>
    <w:rPr>
      <w:rFonts w:ascii="Times New Roman" w:hAnsi="Times New Roman"/>
    </w:rPr>
  </w:style>
  <w:style w:type="paragraph" w:styleId="NormalIndent">
    <w:name w:val="Normal Indent"/>
    <w:basedOn w:val="Normal"/>
    <w:uiPriority w:val="99"/>
    <w:rsid w:val="002078A4"/>
    <w:pPr>
      <w:ind w:firstLine="720"/>
    </w:pPr>
  </w:style>
  <w:style w:type="paragraph" w:customStyle="1" w:styleId="NewScene">
    <w:name w:val="New Scene"/>
    <w:basedOn w:val="Normal"/>
    <w:qFormat/>
    <w:rsid w:val="00B548CE"/>
    <w:pPr>
      <w:spacing w:before="240" w:after="120"/>
      <w:jc w:val="center"/>
    </w:pPr>
  </w:style>
  <w:style w:type="paragraph" w:customStyle="1" w:styleId="End">
    <w:name w:val="End"/>
    <w:basedOn w:val="Normal"/>
    <w:qFormat/>
    <w:rsid w:val="00463B95"/>
    <w:pPr>
      <w:jc w:val="center"/>
    </w:pPr>
    <w:rPr>
      <w:rFonts w:ascii="Times New Roman" w:hAnsi="Times New Roman"/>
    </w:rPr>
  </w:style>
  <w:style w:type="character" w:customStyle="1" w:styleId="Heading2Char">
    <w:name w:val="Heading 2 Char"/>
    <w:basedOn w:val="DefaultParagraphFont"/>
    <w:link w:val="Heading2"/>
    <w:uiPriority w:val="9"/>
    <w:rsid w:val="00B55FEF"/>
    <w:rPr>
      <w:rFonts w:asciiTheme="majorHAnsi" w:eastAsiaTheme="majorEastAsia" w:hAnsiTheme="majorHAnsi" w:cstheme="majorBidi"/>
      <w:caps/>
      <w:szCs w:val="26"/>
    </w:rPr>
  </w:style>
  <w:style w:type="paragraph" w:styleId="TOC1">
    <w:name w:val="toc 1"/>
    <w:basedOn w:val="Normal"/>
    <w:next w:val="Normal"/>
    <w:autoRedefine/>
    <w:uiPriority w:val="39"/>
    <w:rsid w:val="00DA2E5D"/>
    <w:pPr>
      <w:spacing w:after="100"/>
    </w:pPr>
  </w:style>
  <w:style w:type="paragraph" w:styleId="TOC2">
    <w:name w:val="toc 2"/>
    <w:basedOn w:val="Normal"/>
    <w:next w:val="Normal"/>
    <w:autoRedefine/>
    <w:uiPriority w:val="39"/>
    <w:rsid w:val="00DA2E5D"/>
    <w:pPr>
      <w:spacing w:after="100"/>
      <w:ind w:left="240"/>
    </w:pPr>
  </w:style>
  <w:style w:type="character" w:styleId="Hyperlink">
    <w:name w:val="Hyperlink"/>
    <w:basedOn w:val="DefaultParagraphFont"/>
    <w:uiPriority w:val="99"/>
    <w:rsid w:val="005C1550"/>
    <w:rPr>
      <w:color w:val="auto"/>
      <w:u w:val="single"/>
    </w:rPr>
  </w:style>
  <w:style w:type="paragraph" w:styleId="NormalWeb">
    <w:name w:val="Normal (Web)"/>
    <w:basedOn w:val="Normal"/>
    <w:uiPriority w:val="99"/>
    <w:semiHidden/>
    <w:unhideWhenUsed/>
    <w:rsid w:val="000C0EE8"/>
    <w:rPr>
      <w:rFonts w:ascii="Times New Roman" w:hAnsi="Times New Roman"/>
    </w:rPr>
  </w:style>
  <w:style w:type="paragraph" w:customStyle="1" w:styleId="TitlePageTitle">
    <w:name w:val="Title Page Title"/>
    <w:basedOn w:val="Normal"/>
    <w:qFormat/>
    <w:rsid w:val="00BD1CE8"/>
    <w:pPr>
      <w:spacing w:before="2040" w:line="240" w:lineRule="auto"/>
    </w:pPr>
    <w:rPr>
      <w:rFonts w:ascii="Times New Roman" w:hAnsi="Times New Roman"/>
      <w:color w:val="422E2E" w:themeColor="accent6" w:themeShade="80"/>
      <w:sz w:val="144"/>
    </w:rPr>
  </w:style>
  <w:style w:type="paragraph" w:customStyle="1" w:styleId="TitlePageAuthorsName">
    <w:name w:val="Title Page Authors Name"/>
    <w:basedOn w:val="AuthorInfo"/>
    <w:qFormat/>
    <w:rsid w:val="002B07A6"/>
    <w:pPr>
      <w:spacing w:line="240" w:lineRule="auto"/>
      <w:jc w:val="left"/>
    </w:pPr>
    <w:rPr>
      <w:rFonts w:ascii="Calibri" w:hAnsi="Calibri"/>
      <w:sz w:val="36"/>
    </w:rPr>
  </w:style>
  <w:style w:type="character" w:customStyle="1" w:styleId="UnresolvedMention1">
    <w:name w:val="Unresolved Mention1"/>
    <w:basedOn w:val="DefaultParagraphFont"/>
    <w:uiPriority w:val="99"/>
    <w:semiHidden/>
    <w:unhideWhenUsed/>
    <w:rsid w:val="00C0540C"/>
    <w:rPr>
      <w:color w:val="605E5C"/>
      <w:shd w:val="clear" w:color="auto" w:fill="E1DFDD"/>
    </w:rPr>
  </w:style>
  <w:style w:type="table" w:styleId="TableGrid">
    <w:name w:val="Table Grid"/>
    <w:basedOn w:val="TableNormal"/>
    <w:uiPriority w:val="39"/>
    <w:rsid w:val="00EF0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49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64913">
      <w:bodyDiv w:val="1"/>
      <w:marLeft w:val="0"/>
      <w:marRight w:val="0"/>
      <w:marTop w:val="0"/>
      <w:marBottom w:val="0"/>
      <w:divBdr>
        <w:top w:val="none" w:sz="0" w:space="0" w:color="auto"/>
        <w:left w:val="none" w:sz="0" w:space="0" w:color="auto"/>
        <w:bottom w:val="none" w:sz="0" w:space="0" w:color="auto"/>
        <w:right w:val="none" w:sz="0" w:space="0" w:color="auto"/>
      </w:divBdr>
    </w:div>
    <w:div w:id="74194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emf"/><Relationship Id="rId25" Type="http://schemas.openxmlformats.org/officeDocument/2006/relationships/image" Target="media/image11.jpg"/><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yperlink" Target="http://www.storiesofmirrors.com"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rica@storiesofmirrors.com" TargetMode="External"/><Relationship Id="rId22" Type="http://schemas.openxmlformats.org/officeDocument/2006/relationships/image" Target="media/image8.emf"/><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schmol\AppData\Roaming\Microsoft\Templates\Write%20a%20novel.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E4DCC738484FA69FEBF41F11CE1E14"/>
        <w:category>
          <w:name w:val="General"/>
          <w:gallery w:val="placeholder"/>
        </w:category>
        <w:types>
          <w:type w:val="bbPlcHdr"/>
        </w:types>
        <w:behaviors>
          <w:behavior w:val="content"/>
        </w:behaviors>
        <w:guid w:val="{C27AA0CD-6D4F-4846-9740-D38CFEAD4423}"/>
      </w:docPartPr>
      <w:docPartBody>
        <w:p w:rsidR="00D76545" w:rsidRDefault="00980A7F">
          <w:pPr>
            <w:pStyle w:val="B9E4DCC738484FA69FEBF41F11CE1E14"/>
          </w:pPr>
          <w:r w:rsidRPr="003112EE">
            <w:t>Working title: Terramare</w:t>
          </w:r>
        </w:p>
      </w:docPartBody>
    </w:docPart>
    <w:docPart>
      <w:docPartPr>
        <w:name w:val="F7DEBB3A1A014CDA83A7F3D6F3D6897D"/>
        <w:category>
          <w:name w:val="General"/>
          <w:gallery w:val="placeholder"/>
        </w:category>
        <w:types>
          <w:type w:val="bbPlcHdr"/>
        </w:types>
        <w:behaviors>
          <w:behavior w:val="content"/>
        </w:behaviors>
        <w:guid w:val="{883C4708-7E15-4204-A6D0-45CA5D7FC5E9}"/>
      </w:docPartPr>
      <w:docPartBody>
        <w:p w:rsidR="00D76545" w:rsidRDefault="00980A7F">
          <w:pPr>
            <w:pStyle w:val="F7DEBB3A1A014CDA83A7F3D6F3D6897D"/>
          </w:pPr>
          <w:r w:rsidRPr="00AE40E9">
            <w:rPr>
              <w:rStyle w:val="TitleChar"/>
              <w:rFonts w:eastAsiaTheme="minorEastAsia"/>
            </w:rPr>
            <w:t>by</w:t>
          </w:r>
        </w:p>
      </w:docPartBody>
    </w:docPart>
    <w:docPart>
      <w:docPartPr>
        <w:name w:val="0EA8A01CA5C849CAA89A93E16C3B45E5"/>
        <w:category>
          <w:name w:val="General"/>
          <w:gallery w:val="placeholder"/>
        </w:category>
        <w:types>
          <w:type w:val="bbPlcHdr"/>
        </w:types>
        <w:behaviors>
          <w:behavior w:val="content"/>
        </w:behaviors>
        <w:guid w:val="{C9362AF3-356B-4DCC-AD06-94B238AA19F2}"/>
      </w:docPartPr>
      <w:docPartBody>
        <w:p w:rsidR="00D76545" w:rsidRDefault="00980A7F">
          <w:pPr>
            <w:pStyle w:val="0EA8A01CA5C849CAA89A93E16C3B45E5"/>
          </w:pPr>
          <w:r w:rsidRPr="003112EE">
            <w:t>Liidia Peetre</w:t>
          </w:r>
        </w:p>
      </w:docPartBody>
    </w:docPart>
    <w:docPart>
      <w:docPartPr>
        <w:name w:val="FF059FE86B5E4EC794BF4D3FD6CDFCFF"/>
        <w:category>
          <w:name w:val="General"/>
          <w:gallery w:val="placeholder"/>
        </w:category>
        <w:types>
          <w:type w:val="bbPlcHdr"/>
        </w:types>
        <w:behaviors>
          <w:behavior w:val="content"/>
        </w:behaviors>
        <w:guid w:val="{AF73A34E-1D00-4D54-B5C3-3CC871A59FCA}"/>
      </w:docPartPr>
      <w:docPartBody>
        <w:p w:rsidR="00D76545" w:rsidRDefault="00980A7F">
          <w:pPr>
            <w:pStyle w:val="FF059FE86B5E4EC794BF4D3FD6CDFCFF"/>
          </w:pPr>
          <w:r w:rsidRPr="00C0540C">
            <w:t>Approximately 90,000 words</w:t>
          </w:r>
        </w:p>
      </w:docPartBody>
    </w:docPart>
    <w:docPart>
      <w:docPartPr>
        <w:name w:val="CAAAE731623245929C571692CD98E1A6"/>
        <w:category>
          <w:name w:val="General"/>
          <w:gallery w:val="placeholder"/>
        </w:category>
        <w:types>
          <w:type w:val="bbPlcHdr"/>
        </w:types>
        <w:behaviors>
          <w:behavior w:val="content"/>
        </w:behaviors>
        <w:guid w:val="{4307BEEF-4CEC-43CD-B37F-84A25549028E}"/>
      </w:docPartPr>
      <w:docPartBody>
        <w:p w:rsidR="00D76545" w:rsidRDefault="00980A7F">
          <w:pPr>
            <w:pStyle w:val="CAAAE731623245929C571692CD98E1A6"/>
          </w:pPr>
          <w:r w:rsidRPr="00DA2E5D">
            <w:t>Table of Contents</w:t>
          </w:r>
        </w:p>
      </w:docPartBody>
    </w:docPart>
    <w:docPart>
      <w:docPartPr>
        <w:name w:val="88A943E2C38842048F1085C8D283114A"/>
        <w:category>
          <w:name w:val="General"/>
          <w:gallery w:val="placeholder"/>
        </w:category>
        <w:types>
          <w:type w:val="bbPlcHdr"/>
        </w:types>
        <w:behaviors>
          <w:behavior w:val="content"/>
        </w:behaviors>
        <w:guid w:val="{154A4110-41C0-4228-B6B0-B10116E76C34}"/>
      </w:docPartPr>
      <w:docPartBody>
        <w:p w:rsidR="00D76545" w:rsidRDefault="00980A7F">
          <w:pPr>
            <w:pStyle w:val="88A943E2C38842048F1085C8D283114A"/>
          </w:pPr>
          <w:r w:rsidRPr="00B55FEF">
            <w:t>[Chapter 1]</w:t>
          </w:r>
        </w:p>
      </w:docPartBody>
    </w:docPart>
    <w:docPart>
      <w:docPartPr>
        <w:name w:val="3468B1F18EAC449C91EBDD12E455BC25"/>
        <w:category>
          <w:name w:val="General"/>
          <w:gallery w:val="placeholder"/>
        </w:category>
        <w:types>
          <w:type w:val="bbPlcHdr"/>
        </w:types>
        <w:behaviors>
          <w:behavior w:val="content"/>
        </w:behaviors>
        <w:guid w:val="{A0E475A1-F2FB-457B-A78D-D22FBDA46DD9}"/>
      </w:docPartPr>
      <w:docPartBody>
        <w:p w:rsidR="00D76545" w:rsidRDefault="00980A7F">
          <w:pPr>
            <w:pStyle w:val="3468B1F18EAC449C91EBDD12E455BC25"/>
          </w:pPr>
          <w:r w:rsidRPr="00FF3B53">
            <w:t>The Bronze Age</w:t>
          </w:r>
        </w:p>
      </w:docPartBody>
    </w:docPart>
    <w:docPart>
      <w:docPartPr>
        <w:name w:val="13ED39C8486B4E709B157DA8ADC972EC"/>
        <w:category>
          <w:name w:val="General"/>
          <w:gallery w:val="placeholder"/>
        </w:category>
        <w:types>
          <w:type w:val="bbPlcHdr"/>
        </w:types>
        <w:behaviors>
          <w:behavior w:val="content"/>
        </w:behaviors>
        <w:guid w:val="{8B2EB79A-DE9C-476B-976F-AB0750E08002}"/>
      </w:docPartPr>
      <w:docPartBody>
        <w:p w:rsidR="00D76545" w:rsidRDefault="00980A7F">
          <w:pPr>
            <w:pStyle w:val="13ED39C8486B4E709B157DA8ADC972EC"/>
          </w:pPr>
          <w:r w:rsidRPr="00B55FEF">
            <w:rPr>
              <w:rStyle w:val="PlaceholderText"/>
            </w:rPr>
            <w:t>[Chapter 2]</w:t>
          </w:r>
        </w:p>
      </w:docPartBody>
    </w:docPart>
    <w:docPart>
      <w:docPartPr>
        <w:name w:val="D06A71B66C044A4EA4DBA9C6FC2F705F"/>
        <w:category>
          <w:name w:val="General"/>
          <w:gallery w:val="placeholder"/>
        </w:category>
        <w:types>
          <w:type w:val="bbPlcHdr"/>
        </w:types>
        <w:behaviors>
          <w:behavior w:val="content"/>
        </w:behaviors>
        <w:guid w:val="{B1CDE629-3A6F-4B91-9541-19617DA8B9B3}"/>
      </w:docPartPr>
      <w:docPartBody>
        <w:p w:rsidR="00D76545" w:rsidRDefault="00980A7F">
          <w:pPr>
            <w:pStyle w:val="D06A71B66C044A4EA4DBA9C6FC2F705F"/>
          </w:pPr>
          <w:r w:rsidRPr="00FF3B53">
            <w:t>Black Earth</w:t>
          </w:r>
        </w:p>
        <w:bookmarkStart w:id="0" w:name="_Toc121218878"/>
        <w:bookmarkStart w:id="1" w:name="_Toc121218879"/>
        <w:bookmarkEnd w:id="0"/>
        <w:bookmarkEnd w:id="1"/>
      </w:docPartBody>
    </w:docPart>
    <w:docPart>
      <w:docPartPr>
        <w:name w:val="28F041E44E8C42AB8BEB6340C1F3A8AE"/>
        <w:category>
          <w:name w:val="General"/>
          <w:gallery w:val="placeholder"/>
        </w:category>
        <w:types>
          <w:type w:val="bbPlcHdr"/>
        </w:types>
        <w:behaviors>
          <w:behavior w:val="content"/>
        </w:behaviors>
        <w:guid w:val="{F9FDE36B-A326-44A8-8463-1E1290087DC9}"/>
      </w:docPartPr>
      <w:docPartBody>
        <w:p w:rsidR="00D76545" w:rsidRDefault="00980A7F">
          <w:pPr>
            <w:pStyle w:val="28F041E44E8C42AB8BEB6340C1F3A8AE"/>
          </w:pPr>
          <w:r w:rsidRPr="00B55FEF">
            <w:rPr>
              <w:rStyle w:val="PlaceholderText"/>
            </w:rPr>
            <w:t>[Chapter 3]</w:t>
          </w:r>
        </w:p>
      </w:docPartBody>
    </w:docPart>
    <w:docPart>
      <w:docPartPr>
        <w:name w:val="2834B3B66FEF459EA00F27592814E4EC"/>
        <w:category>
          <w:name w:val="General"/>
          <w:gallery w:val="placeholder"/>
        </w:category>
        <w:types>
          <w:type w:val="bbPlcHdr"/>
        </w:types>
        <w:behaviors>
          <w:behavior w:val="content"/>
        </w:behaviors>
        <w:guid w:val="{B221CDB2-7C3C-4847-AA94-21C3124420D8}"/>
      </w:docPartPr>
      <w:docPartBody>
        <w:p w:rsidR="00D76545" w:rsidRDefault="00980A7F">
          <w:pPr>
            <w:pStyle w:val="2834B3B66FEF459EA00F27592814E4EC"/>
          </w:pPr>
          <w:r w:rsidRPr="00FF3B53">
            <w:t>Terramare Culture</w:t>
          </w:r>
        </w:p>
      </w:docPartBody>
    </w:docPart>
    <w:docPart>
      <w:docPartPr>
        <w:name w:val="8A71EA3C76264C8A948AD7BC3C29D2C7"/>
        <w:category>
          <w:name w:val="General"/>
          <w:gallery w:val="placeholder"/>
        </w:category>
        <w:types>
          <w:type w:val="bbPlcHdr"/>
        </w:types>
        <w:behaviors>
          <w:behavior w:val="content"/>
        </w:behaviors>
        <w:guid w:val="{4E6E69E3-F26B-4FF9-BD46-95CDDB2C4A87}"/>
      </w:docPartPr>
      <w:docPartBody>
        <w:p w:rsidR="00D76545" w:rsidRDefault="00980A7F">
          <w:pPr>
            <w:pStyle w:val="8A71EA3C76264C8A948AD7BC3C29D2C7"/>
          </w:pPr>
          <w:r w:rsidRPr="00463B95">
            <w:t>[This is the last line of your manuscript]</w:t>
          </w:r>
        </w:p>
      </w:docPartBody>
    </w:docPart>
    <w:docPart>
      <w:docPartPr>
        <w:name w:val="DA400FA700564D689C76BBA070E615FD"/>
        <w:category>
          <w:name w:val="General"/>
          <w:gallery w:val="placeholder"/>
        </w:category>
        <w:types>
          <w:type w:val="bbPlcHdr"/>
        </w:types>
        <w:behaviors>
          <w:behavior w:val="content"/>
        </w:behaviors>
        <w:guid w:val="{00E88DB7-05CC-4751-B29B-7C7C75CC83DF}"/>
      </w:docPartPr>
      <w:docPartBody>
        <w:p w:rsidR="00D76545" w:rsidRDefault="00980A7F">
          <w:pPr>
            <w:pStyle w:val="DA400FA700564D689C76BBA070E615FD"/>
          </w:pPr>
          <w:r w:rsidRPr="00FF3B53">
            <w:t>THE END</w:t>
          </w:r>
        </w:p>
      </w:docPartBody>
    </w:docPart>
    <w:docPart>
      <w:docPartPr>
        <w:name w:val="A428C6EC17D548BB96F590093F64EBED"/>
        <w:category>
          <w:name w:val="General"/>
          <w:gallery w:val="placeholder"/>
        </w:category>
        <w:types>
          <w:type w:val="bbPlcHdr"/>
        </w:types>
        <w:behaviors>
          <w:behavior w:val="content"/>
        </w:behaviors>
        <w:guid w:val="{BC6060F3-FB99-40A3-9D6D-7F48B2D4BB26}"/>
      </w:docPartPr>
      <w:docPartBody>
        <w:p w:rsidR="00D76545" w:rsidRDefault="00980A7F">
          <w:pPr>
            <w:pStyle w:val="A428C6EC17D548BB96F590093F64EBED"/>
          </w:pPr>
          <w:r w:rsidRPr="00463B95">
            <w:t>This marks the end of the manuscript and will follow a double-spaced blank line after the last line of text.</w:t>
          </w:r>
        </w:p>
      </w:docPartBody>
    </w:docPart>
    <w:docPart>
      <w:docPartPr>
        <w:name w:val="73D3246479004085862CE2C72B534447"/>
        <w:category>
          <w:name w:val="General"/>
          <w:gallery w:val="placeholder"/>
        </w:category>
        <w:types>
          <w:type w:val="bbPlcHdr"/>
        </w:types>
        <w:behaviors>
          <w:behavior w:val="content"/>
        </w:behaviors>
        <w:guid w:val="{A1B8F7DE-82D3-4964-84CB-1F3E5A4B81C6}"/>
      </w:docPartPr>
      <w:docPartBody>
        <w:p w:rsidR="00D76545" w:rsidRDefault="00E5685D" w:rsidP="00E5685D">
          <w:pPr>
            <w:pStyle w:val="73D3246479004085862CE2C72B534447"/>
          </w:pPr>
          <w:r w:rsidRPr="00FF3B53">
            <w:t>Terramare Culture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ongti SC">
    <w:altName w:val="Microsoft YaHei"/>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B66A52"/>
    <w:multiLevelType w:val="multilevel"/>
    <w:tmpl w:val="864A385A"/>
    <w:lvl w:ilvl="0">
      <w:start w:val="1"/>
      <w:numFmt w:val="bullet"/>
      <w:lvlText w:val=""/>
      <w:lvlJc w:val="left"/>
      <w:pPr>
        <w:ind w:left="360" w:hanging="360"/>
      </w:pPr>
      <w:rPr>
        <w:rFonts w:ascii="Symbol" w:hAnsi="Symbol" w:hint="default"/>
        <w:color w:val="3465A4"/>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80785130">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85D"/>
    <w:rsid w:val="001B374A"/>
    <w:rsid w:val="00707A47"/>
    <w:rsid w:val="00712A63"/>
    <w:rsid w:val="00980A7F"/>
    <w:rsid w:val="00D76545"/>
    <w:rsid w:val="00E56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E4DCC738484FA69FEBF41F11CE1E14">
    <w:name w:val="B9E4DCC738484FA69FEBF41F11CE1E14"/>
  </w:style>
  <w:style w:type="character" w:styleId="PlaceholderText">
    <w:name w:val="Placeholder Text"/>
    <w:basedOn w:val="DefaultParagraphFont"/>
    <w:uiPriority w:val="99"/>
    <w:semiHidden/>
    <w:rsid w:val="00E5685D"/>
    <w:rPr>
      <w:color w:val="808080"/>
    </w:rPr>
  </w:style>
  <w:style w:type="paragraph" w:styleId="Title">
    <w:name w:val="Title"/>
    <w:basedOn w:val="Normal"/>
    <w:next w:val="Normal"/>
    <w:link w:val="TitleChar"/>
    <w:uiPriority w:val="10"/>
    <w:qFormat/>
    <w:pPr>
      <w:spacing w:before="480" w:after="480" w:line="240" w:lineRule="auto"/>
      <w:jc w:val="center"/>
    </w:pPr>
    <w:rPr>
      <w:rFonts w:ascii="Times New Roman" w:eastAsia="Times New Roman" w:hAnsi="Times New Roman" w:cs="Times New Roman"/>
      <w:caps/>
      <w:kern w:val="0"/>
      <w:sz w:val="24"/>
      <w:szCs w:val="24"/>
      <w14:ligatures w14:val="none"/>
    </w:rPr>
  </w:style>
  <w:style w:type="character" w:customStyle="1" w:styleId="TitleChar">
    <w:name w:val="Title Char"/>
    <w:basedOn w:val="DefaultParagraphFont"/>
    <w:link w:val="Title"/>
    <w:uiPriority w:val="10"/>
    <w:rPr>
      <w:rFonts w:ascii="Times New Roman" w:eastAsia="Times New Roman" w:hAnsi="Times New Roman" w:cs="Times New Roman"/>
      <w:caps/>
      <w:kern w:val="0"/>
      <w:sz w:val="24"/>
      <w:szCs w:val="24"/>
      <w14:ligatures w14:val="none"/>
    </w:rPr>
  </w:style>
  <w:style w:type="paragraph" w:customStyle="1" w:styleId="F7DEBB3A1A014CDA83A7F3D6F3D6897D">
    <w:name w:val="F7DEBB3A1A014CDA83A7F3D6F3D6897D"/>
  </w:style>
  <w:style w:type="paragraph" w:customStyle="1" w:styleId="0EA8A01CA5C849CAA89A93E16C3B45E5">
    <w:name w:val="0EA8A01CA5C849CAA89A93E16C3B45E5"/>
  </w:style>
  <w:style w:type="paragraph" w:customStyle="1" w:styleId="FF059FE86B5E4EC794BF4D3FD6CDFCFF">
    <w:name w:val="FF059FE86B5E4EC794BF4D3FD6CDFCFF"/>
  </w:style>
  <w:style w:type="paragraph" w:customStyle="1" w:styleId="CAAAE731623245929C571692CD98E1A6">
    <w:name w:val="CAAAE731623245929C571692CD98E1A6"/>
  </w:style>
  <w:style w:type="paragraph" w:customStyle="1" w:styleId="88A943E2C38842048F1085C8D283114A">
    <w:name w:val="88A943E2C38842048F1085C8D283114A"/>
  </w:style>
  <w:style w:type="paragraph" w:customStyle="1" w:styleId="3468B1F18EAC449C91EBDD12E455BC25">
    <w:name w:val="3468B1F18EAC449C91EBDD12E455BC25"/>
  </w:style>
  <w:style w:type="paragraph" w:customStyle="1" w:styleId="13ED39C8486B4E709B157DA8ADC972EC">
    <w:name w:val="13ED39C8486B4E709B157DA8ADC972EC"/>
  </w:style>
  <w:style w:type="paragraph" w:customStyle="1" w:styleId="D06A71B66C044A4EA4DBA9C6FC2F705F">
    <w:name w:val="D06A71B66C044A4EA4DBA9C6FC2F705F"/>
  </w:style>
  <w:style w:type="paragraph" w:customStyle="1" w:styleId="28F041E44E8C42AB8BEB6340C1F3A8AE">
    <w:name w:val="28F041E44E8C42AB8BEB6340C1F3A8AE"/>
  </w:style>
  <w:style w:type="paragraph" w:customStyle="1" w:styleId="2834B3B66FEF459EA00F27592814E4EC">
    <w:name w:val="2834B3B66FEF459EA00F27592814E4EC"/>
  </w:style>
  <w:style w:type="paragraph" w:customStyle="1" w:styleId="8A71EA3C76264C8A948AD7BC3C29D2C7">
    <w:name w:val="8A71EA3C76264C8A948AD7BC3C29D2C7"/>
  </w:style>
  <w:style w:type="paragraph" w:customStyle="1" w:styleId="DA400FA700564D689C76BBA070E615FD">
    <w:name w:val="DA400FA700564D689C76BBA070E615FD"/>
  </w:style>
  <w:style w:type="paragraph" w:customStyle="1" w:styleId="A428C6EC17D548BB96F590093F64EBED">
    <w:name w:val="A428C6EC17D548BB96F590093F64EBED"/>
  </w:style>
  <w:style w:type="paragraph" w:customStyle="1" w:styleId="73D3246479004085862CE2C72B534447">
    <w:name w:val="73D3246479004085862CE2C72B534447"/>
    <w:rsid w:val="00E568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ustom 3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AB3C6728-F912-4B9E-BC82-6187EAAF36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C864FC-8AB3-48A6-8B68-4A6284E525A2}">
  <ds:schemaRefs>
    <ds:schemaRef ds:uri="http://schemas.microsoft.com/sharepoint/v3/contenttype/forms"/>
  </ds:schemaRefs>
</ds:datastoreItem>
</file>

<file path=customXml/itemProps3.xml><?xml version="1.0" encoding="utf-8"?>
<ds:datastoreItem xmlns:ds="http://schemas.openxmlformats.org/officeDocument/2006/customXml" ds:itemID="{D73D37C8-9597-4FD5-BEA7-E0FA630511F4}">
  <ds:schemaRefs>
    <ds:schemaRef ds:uri="http://schemas.openxmlformats.org/officeDocument/2006/bibliography"/>
  </ds:schemaRefs>
</ds:datastoreItem>
</file>

<file path=customXml/itemProps4.xml><?xml version="1.0" encoding="utf-8"?>
<ds:datastoreItem xmlns:ds="http://schemas.openxmlformats.org/officeDocument/2006/customXml" ds:itemID="{1AEEFCA3-127C-4BC0-A900-E11ADE4A624D}">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Write a novel.dotx</Template>
  <TotalTime>0</TotalTime>
  <Pages>38</Pages>
  <Words>5837</Words>
  <Characters>27320</Characters>
  <Application>Microsoft Office Word</Application>
  <DocSecurity>0</DocSecurity>
  <Lines>666</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2024-05-17T13:56:00Z</dcterms:created>
  <dcterms:modified xsi:type="dcterms:W3CDTF">2024-05-20T17:22:00Z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